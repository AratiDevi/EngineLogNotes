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B1" w:rsidRPr="007C437B" w:rsidRDefault="00471FB1" w:rsidP="00210C3E">
      <w:pPr>
        <w:pStyle w:val="Text1"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bookmarkStart w:id="0" w:name="_Hlk480556265"/>
      <w:bookmarkEnd w:id="0"/>
      <w:r w:rsidRPr="007C437B">
        <w:rPr>
          <w:rFonts w:asciiTheme="minorHAnsi" w:hAnsiTheme="minorHAnsi"/>
          <w:b/>
          <w:bCs/>
          <w:sz w:val="32"/>
          <w:szCs w:val="32"/>
        </w:rPr>
        <w:t>Revision and Design Review (DR) History</w:t>
      </w:r>
    </w:p>
    <w:p w:rsidR="00471FB1" w:rsidRDefault="00471FB1" w:rsidP="00210C3E">
      <w:pPr>
        <w:spacing w:line="360" w:lineRule="auto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7"/>
        <w:gridCol w:w="1308"/>
        <w:gridCol w:w="1670"/>
        <w:gridCol w:w="1672"/>
        <w:gridCol w:w="1759"/>
        <w:gridCol w:w="3089"/>
      </w:tblGrid>
      <w:tr w:rsidR="00471FB1" w:rsidRPr="007C437B" w:rsidTr="00201C80">
        <w:trPr>
          <w:trHeight w:val="318"/>
        </w:trPr>
        <w:tc>
          <w:tcPr>
            <w:tcW w:w="513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Revision</w:t>
            </w:r>
          </w:p>
        </w:tc>
        <w:tc>
          <w:tcPr>
            <w:tcW w:w="618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Date</w:t>
            </w:r>
          </w:p>
        </w:tc>
        <w:tc>
          <w:tcPr>
            <w:tcW w:w="789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ECO</w:t>
            </w:r>
          </w:p>
        </w:tc>
        <w:tc>
          <w:tcPr>
            <w:tcW w:w="790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Changes</w:t>
            </w:r>
          </w:p>
        </w:tc>
        <w:tc>
          <w:tcPr>
            <w:tcW w:w="831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Modified By</w:t>
            </w:r>
          </w:p>
        </w:tc>
        <w:tc>
          <w:tcPr>
            <w:tcW w:w="1459" w:type="pct"/>
            <w:tcBorders>
              <w:top w:val="single" w:sz="18" w:space="0" w:color="auto"/>
              <w:bottom w:val="single" w:sz="12" w:space="0" w:color="auto"/>
            </w:tcBorders>
            <w:shd w:val="pct25" w:color="auto" w:fill="auto"/>
          </w:tcPr>
          <w:p w:rsidR="00471FB1" w:rsidRPr="007C437B" w:rsidRDefault="00471FB1" w:rsidP="003E1593">
            <w:pPr>
              <w:spacing w:line="360" w:lineRule="auto"/>
              <w:jc w:val="center"/>
              <w:rPr>
                <w:rFonts w:cs="Arial"/>
              </w:rPr>
            </w:pPr>
            <w:r w:rsidRPr="007C437B">
              <w:rPr>
                <w:rFonts w:cs="Arial"/>
              </w:rPr>
              <w:t>Approved By</w:t>
            </w:r>
          </w:p>
        </w:tc>
      </w:tr>
      <w:tr w:rsidR="00471FB1" w:rsidRPr="007C437B" w:rsidTr="00201C80">
        <w:tc>
          <w:tcPr>
            <w:tcW w:w="513" w:type="pct"/>
            <w:tcBorders>
              <w:top w:val="nil"/>
            </w:tcBorders>
          </w:tcPr>
          <w:p w:rsidR="00471FB1" w:rsidRPr="007C437B" w:rsidRDefault="003E1593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1</w:t>
            </w:r>
          </w:p>
        </w:tc>
        <w:tc>
          <w:tcPr>
            <w:tcW w:w="618" w:type="pct"/>
            <w:tcBorders>
              <w:top w:val="nil"/>
            </w:tcBorders>
          </w:tcPr>
          <w:p w:rsidR="00471FB1" w:rsidRPr="007C437B" w:rsidRDefault="001868F4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21-Apr-17</w:t>
            </w:r>
          </w:p>
        </w:tc>
        <w:tc>
          <w:tcPr>
            <w:tcW w:w="789" w:type="pct"/>
            <w:tcBorders>
              <w:top w:val="nil"/>
            </w:tcBorders>
          </w:tcPr>
          <w:p w:rsidR="00471FB1" w:rsidRPr="007C437B" w:rsidRDefault="001868F4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Created the VLAN on firewall port</w:t>
            </w:r>
          </w:p>
        </w:tc>
        <w:tc>
          <w:tcPr>
            <w:tcW w:w="790" w:type="pct"/>
            <w:tcBorders>
              <w:top w:val="nil"/>
            </w:tcBorders>
          </w:tcPr>
          <w:p w:rsidR="00471FB1" w:rsidRPr="007C437B" w:rsidRDefault="003E1593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Original</w:t>
            </w:r>
          </w:p>
        </w:tc>
        <w:tc>
          <w:tcPr>
            <w:tcW w:w="831" w:type="pct"/>
            <w:tcBorders>
              <w:top w:val="nil"/>
            </w:tcBorders>
          </w:tcPr>
          <w:p w:rsidR="00471FB1" w:rsidRPr="007C437B" w:rsidRDefault="00201C80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Ulkesh Gimonkar</w:t>
            </w:r>
          </w:p>
        </w:tc>
        <w:tc>
          <w:tcPr>
            <w:tcW w:w="1459" w:type="pct"/>
            <w:tcBorders>
              <w:top w:val="nil"/>
            </w:tcBorders>
          </w:tcPr>
          <w:p w:rsidR="00471FB1" w:rsidRPr="007C437B" w:rsidRDefault="00471FB1" w:rsidP="00210C3E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</w:tr>
      <w:tr w:rsidR="00201C80" w:rsidRPr="007C437B" w:rsidTr="00201C80">
        <w:tc>
          <w:tcPr>
            <w:tcW w:w="513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2</w:t>
            </w:r>
          </w:p>
        </w:tc>
        <w:tc>
          <w:tcPr>
            <w:tcW w:w="618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789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Make the Policies for each VLAN</w:t>
            </w:r>
          </w:p>
        </w:tc>
        <w:tc>
          <w:tcPr>
            <w:tcW w:w="790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Original</w:t>
            </w:r>
          </w:p>
        </w:tc>
        <w:tc>
          <w:tcPr>
            <w:tcW w:w="831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Ulkesh Gimonkar</w:t>
            </w:r>
          </w:p>
        </w:tc>
        <w:tc>
          <w:tcPr>
            <w:tcW w:w="1459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</w:tr>
      <w:tr w:rsidR="00201C80" w:rsidRPr="007C437B" w:rsidTr="00201C80">
        <w:tc>
          <w:tcPr>
            <w:tcW w:w="513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3</w:t>
            </w:r>
          </w:p>
        </w:tc>
        <w:tc>
          <w:tcPr>
            <w:tcW w:w="618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789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Arrange the department wise switches.</w:t>
            </w:r>
          </w:p>
        </w:tc>
        <w:tc>
          <w:tcPr>
            <w:tcW w:w="790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Original</w:t>
            </w:r>
          </w:p>
        </w:tc>
        <w:tc>
          <w:tcPr>
            <w:tcW w:w="831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Ulkesh Gimonkar</w:t>
            </w:r>
          </w:p>
        </w:tc>
        <w:tc>
          <w:tcPr>
            <w:tcW w:w="1459" w:type="pct"/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</w:tr>
      <w:tr w:rsidR="00201C80" w:rsidRPr="007C437B" w:rsidTr="00201C80">
        <w:tc>
          <w:tcPr>
            <w:tcW w:w="51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4</w:t>
            </w:r>
          </w:p>
        </w:tc>
        <w:tc>
          <w:tcPr>
            <w:tcW w:w="618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Make the connectivity from Firewall to VLAN</w:t>
            </w: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Original</w:t>
            </w: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Ulkesh Gimonkar</w:t>
            </w:r>
          </w:p>
        </w:tc>
        <w:tc>
          <w:tcPr>
            <w:tcW w:w="1459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01C80" w:rsidRPr="007C437B" w:rsidRDefault="00201C80" w:rsidP="00201C80">
            <w:pPr>
              <w:pStyle w:val="Table"/>
              <w:spacing w:line="360" w:lineRule="auto"/>
              <w:rPr>
                <w:rFonts w:asciiTheme="minorHAnsi" w:hAnsiTheme="minorHAnsi" w:cs="Arial"/>
                <w:szCs w:val="22"/>
              </w:rPr>
            </w:pPr>
          </w:p>
        </w:tc>
      </w:tr>
    </w:tbl>
    <w:p w:rsidR="00471FB1" w:rsidRPr="00471FB1" w:rsidRDefault="00471FB1" w:rsidP="00210C3E">
      <w:pPr>
        <w:spacing w:line="360" w:lineRule="auto"/>
      </w:pPr>
    </w:p>
    <w:p w:rsidR="00471FB1" w:rsidRDefault="00471FB1" w:rsidP="00210C3E">
      <w:pPr>
        <w:spacing w:line="360" w:lineRule="auto"/>
      </w:pPr>
    </w:p>
    <w:p w:rsidR="00471FB1" w:rsidRDefault="00471FB1" w:rsidP="00210C3E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467557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1680" w:rsidRDefault="009D1680" w:rsidP="00210C3E">
          <w:pPr>
            <w:pStyle w:val="TOCHeading"/>
            <w:spacing w:line="360" w:lineRule="auto"/>
          </w:pPr>
          <w:r>
            <w:t>Contents</w:t>
          </w:r>
        </w:p>
        <w:p w:rsidR="00AD2A99" w:rsidRDefault="009D1680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74648" w:history="1">
            <w:r w:rsidR="00AD2A99" w:rsidRPr="00BB7C76">
              <w:rPr>
                <w:rStyle w:val="Hyperlink"/>
                <w:b/>
                <w:bCs/>
                <w:noProof/>
              </w:rPr>
              <w:t>1.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rFonts w:cs="Arial"/>
                <w:b/>
                <w:bCs/>
                <w:noProof/>
              </w:rPr>
              <w:t>Purpose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_Toc416874648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3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AD2A99" w:rsidRDefault="00B937D3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hyperlink w:anchor="_Toc416874649" w:history="1">
            <w:r w:rsidR="00AD2A99" w:rsidRPr="00BB7C76">
              <w:rPr>
                <w:rStyle w:val="Hyperlink"/>
                <w:b/>
                <w:bCs/>
                <w:noProof/>
              </w:rPr>
              <w:t>2.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b/>
                <w:bCs/>
                <w:noProof/>
              </w:rPr>
              <w:t>Scope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_Toc416874649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3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AD2A99" w:rsidRDefault="00B937D3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hyperlink w:anchor="_Toc416874650" w:history="1">
            <w:r w:rsidR="00AD2A99" w:rsidRPr="00BB7C76">
              <w:rPr>
                <w:rStyle w:val="Hyperlink"/>
                <w:b/>
                <w:bCs/>
                <w:noProof/>
              </w:rPr>
              <w:t>3.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b/>
                <w:bCs/>
                <w:noProof/>
              </w:rPr>
              <w:t>Definitions and Abbreviations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_Toc416874650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3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AD2A99" w:rsidRDefault="00B937D3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hyperlink w:anchor="_Toc416874651" w:history="1">
            <w:r w:rsidR="00AD2A99" w:rsidRPr="00BB7C76">
              <w:rPr>
                <w:rStyle w:val="Hyperlink"/>
                <w:b/>
                <w:bCs/>
                <w:noProof/>
              </w:rPr>
              <w:t>4.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b/>
                <w:bCs/>
                <w:noProof/>
              </w:rPr>
              <w:t>Responsibilities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_Toc416874651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3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AD2A99" w:rsidRDefault="00B937D3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hyperlink w:anchor="_Toc416874652" w:history="1">
            <w:r w:rsidR="00AD2A99" w:rsidRPr="00BB7C76">
              <w:rPr>
                <w:rStyle w:val="Hyperlink"/>
                <w:b/>
                <w:bCs/>
                <w:noProof/>
              </w:rPr>
              <w:t>5.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b/>
                <w:bCs/>
                <w:noProof/>
              </w:rPr>
              <w:t>Method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_Toc416874652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3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AD2A99" w:rsidRDefault="00B937D3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</w:rPr>
          </w:pPr>
          <w:hyperlink w:anchor="_Toc416874653" w:history="1">
            <w:r w:rsidR="00AD2A99" w:rsidRPr="00BB7C76">
              <w:rPr>
                <w:rStyle w:val="Hyperlink"/>
                <w:b/>
                <w:bCs/>
                <w:noProof/>
              </w:rPr>
              <w:t>6.</w:t>
            </w:r>
            <w:r w:rsidR="00AD2A99">
              <w:rPr>
                <w:rFonts w:eastAsiaTheme="minorEastAsia"/>
                <w:noProof/>
              </w:rPr>
              <w:tab/>
            </w:r>
            <w:r w:rsidR="00AD2A99" w:rsidRPr="00BB7C76">
              <w:rPr>
                <w:rStyle w:val="Hyperlink"/>
                <w:b/>
                <w:bCs/>
                <w:noProof/>
              </w:rPr>
              <w:t>Appendix A</w:t>
            </w:r>
            <w:r w:rsidR="00AD2A99">
              <w:rPr>
                <w:noProof/>
                <w:webHidden/>
              </w:rPr>
              <w:tab/>
            </w:r>
            <w:r w:rsidR="00AD2A99">
              <w:rPr>
                <w:noProof/>
                <w:webHidden/>
              </w:rPr>
              <w:fldChar w:fldCharType="begin"/>
            </w:r>
            <w:r w:rsidR="00AD2A99">
              <w:rPr>
                <w:noProof/>
                <w:webHidden/>
              </w:rPr>
              <w:instrText xml:space="preserve"> PAGEREF _Toc416874653 \h </w:instrText>
            </w:r>
            <w:r w:rsidR="00AD2A99">
              <w:rPr>
                <w:noProof/>
                <w:webHidden/>
              </w:rPr>
            </w:r>
            <w:r w:rsidR="00AD2A99">
              <w:rPr>
                <w:noProof/>
                <w:webHidden/>
              </w:rPr>
              <w:fldChar w:fldCharType="separate"/>
            </w:r>
            <w:r w:rsidR="00EF7310">
              <w:rPr>
                <w:noProof/>
                <w:webHidden/>
              </w:rPr>
              <w:t>4</w:t>
            </w:r>
            <w:r w:rsidR="00AD2A99">
              <w:rPr>
                <w:noProof/>
                <w:webHidden/>
              </w:rPr>
              <w:fldChar w:fldCharType="end"/>
            </w:r>
          </w:hyperlink>
        </w:p>
        <w:p w:rsidR="009D1680" w:rsidRDefault="009D1680" w:rsidP="00210C3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71FB1" w:rsidRDefault="00471FB1" w:rsidP="00210C3E">
      <w:pPr>
        <w:spacing w:line="360" w:lineRule="auto"/>
      </w:pPr>
      <w:r>
        <w:br w:type="page"/>
      </w:r>
    </w:p>
    <w:p w:rsidR="00BC1882" w:rsidRPr="009D1680" w:rsidRDefault="00471FB1" w:rsidP="00210C3E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" w:name="_Toc140395562"/>
      <w:bookmarkStart w:id="2" w:name="_Toc416874648"/>
      <w:r w:rsidRPr="009D1680">
        <w:rPr>
          <w:rFonts w:cs="Arial"/>
          <w:b/>
          <w:bCs/>
          <w:sz w:val="28"/>
          <w:szCs w:val="28"/>
        </w:rPr>
        <w:lastRenderedPageBreak/>
        <w:t>Purpose</w:t>
      </w:r>
      <w:bookmarkEnd w:id="1"/>
      <w:bookmarkEnd w:id="2"/>
    </w:p>
    <w:p w:rsidR="00471FB1" w:rsidRDefault="00471FB1" w:rsidP="00EF7310">
      <w:pPr>
        <w:pStyle w:val="ListParagraph"/>
        <w:numPr>
          <w:ilvl w:val="1"/>
          <w:numId w:val="1"/>
        </w:numPr>
        <w:spacing w:line="360" w:lineRule="auto"/>
      </w:pPr>
      <w:r w:rsidRPr="009D1680">
        <w:t xml:space="preserve">What is the purpose of this </w:t>
      </w:r>
      <w:r w:rsidR="0080520A" w:rsidRPr="009D1680">
        <w:t>procedure</w:t>
      </w:r>
      <w:r w:rsidR="0080520A">
        <w:t>: -</w:t>
      </w:r>
      <w:r w:rsidR="00EF7310">
        <w:t xml:space="preserve"> </w:t>
      </w:r>
      <w:r w:rsidR="00EF7310" w:rsidRPr="00EF7310">
        <w:t>Procedures</w:t>
      </w:r>
      <w:r w:rsidR="005E5DAA">
        <w:t xml:space="preserve"> </w:t>
      </w:r>
      <w:r w:rsidR="009E5750">
        <w:t xml:space="preserve">to configure the </w:t>
      </w:r>
      <w:r w:rsidR="0080520A">
        <w:t xml:space="preserve">Internet Security on Firewall </w:t>
      </w:r>
      <w:r w:rsidR="009E5750">
        <w:t>into JiBe office.</w:t>
      </w:r>
    </w:p>
    <w:p w:rsidR="00471FB1" w:rsidRPr="009D1680" w:rsidRDefault="00471FB1" w:rsidP="00210C3E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3" w:name="_Toc416874649"/>
      <w:r w:rsidRPr="009D1680">
        <w:rPr>
          <w:b/>
          <w:bCs/>
          <w:sz w:val="28"/>
          <w:szCs w:val="28"/>
        </w:rPr>
        <w:t>Scope</w:t>
      </w:r>
      <w:bookmarkEnd w:id="3"/>
      <w:r w:rsidRPr="009D1680">
        <w:rPr>
          <w:b/>
          <w:bCs/>
          <w:sz w:val="28"/>
          <w:szCs w:val="28"/>
        </w:rPr>
        <w:t xml:space="preserve"> </w:t>
      </w:r>
    </w:p>
    <w:p w:rsidR="00471FB1" w:rsidRDefault="00471FB1" w:rsidP="00971E5B">
      <w:pPr>
        <w:pStyle w:val="ListParagraph"/>
        <w:numPr>
          <w:ilvl w:val="1"/>
          <w:numId w:val="1"/>
        </w:numPr>
        <w:spacing w:line="360" w:lineRule="auto"/>
      </w:pPr>
      <w:r w:rsidRPr="009D1680">
        <w:t xml:space="preserve">Write the </w:t>
      </w:r>
      <w:r w:rsidR="00971E5B" w:rsidRPr="009D1680">
        <w:t>scope</w:t>
      </w:r>
      <w:r w:rsidR="00971E5B">
        <w:t xml:space="preserve">: - </w:t>
      </w:r>
      <w:r w:rsidR="00234301">
        <w:rPr>
          <w:rFonts w:cs="Arial"/>
        </w:rPr>
        <w:t>To created more secure network and separate the network by Department and their activities.</w:t>
      </w:r>
    </w:p>
    <w:p w:rsidR="00471FB1" w:rsidRPr="009D1680" w:rsidRDefault="00471FB1" w:rsidP="00210C3E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4" w:name="_Toc416874650"/>
      <w:r w:rsidRPr="009D1680">
        <w:rPr>
          <w:b/>
          <w:bCs/>
          <w:sz w:val="28"/>
          <w:szCs w:val="28"/>
        </w:rPr>
        <w:t>Definitions and Abbreviations</w:t>
      </w:r>
      <w:bookmarkEnd w:id="4"/>
    </w:p>
    <w:p w:rsidR="00471FB1" w:rsidRPr="009D1680" w:rsidRDefault="00471FB1" w:rsidP="00971E5B">
      <w:pPr>
        <w:pStyle w:val="ListParagraph"/>
        <w:numPr>
          <w:ilvl w:val="1"/>
          <w:numId w:val="1"/>
        </w:numPr>
        <w:spacing w:line="360" w:lineRule="auto"/>
      </w:pPr>
      <w:r w:rsidRPr="009D1680">
        <w:t xml:space="preserve">Example </w:t>
      </w:r>
      <w:r w:rsidR="00234301">
        <w:t>–</w:t>
      </w:r>
      <w:r w:rsidR="009E5750" w:rsidRPr="009E5750">
        <w:rPr>
          <w:rFonts w:cs="Arial"/>
        </w:rPr>
        <w:t xml:space="preserve"> </w:t>
      </w:r>
      <w:r w:rsidR="00234301">
        <w:rPr>
          <w:rFonts w:cs="Arial"/>
        </w:rPr>
        <w:t xml:space="preserve">Created VLAN in firewall and to </w:t>
      </w:r>
      <w:r w:rsidR="00251817">
        <w:rPr>
          <w:rFonts w:cs="Arial"/>
        </w:rPr>
        <w:t>make the separate networks structure in office.</w:t>
      </w:r>
    </w:p>
    <w:p w:rsidR="00471FB1" w:rsidRPr="009D1680" w:rsidRDefault="00471FB1" w:rsidP="00210C3E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5" w:name="_Toc416874651"/>
      <w:r w:rsidRPr="009D1680">
        <w:rPr>
          <w:b/>
          <w:bCs/>
          <w:sz w:val="28"/>
          <w:szCs w:val="28"/>
        </w:rPr>
        <w:t>Responsibilities</w:t>
      </w:r>
      <w:bookmarkEnd w:id="5"/>
    </w:p>
    <w:p w:rsidR="00210C3E" w:rsidRPr="00210C3E" w:rsidRDefault="00471FB1" w:rsidP="00646C16">
      <w:pPr>
        <w:pStyle w:val="ListParagraph"/>
        <w:numPr>
          <w:ilvl w:val="1"/>
          <w:numId w:val="1"/>
        </w:numPr>
        <w:spacing w:line="360" w:lineRule="auto"/>
      </w:pPr>
      <w:r w:rsidRPr="009D1680">
        <w:t>Write all the responsibilities for specific people/role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1"/>
        <w:gridCol w:w="3737"/>
      </w:tblGrid>
      <w:tr w:rsidR="009D1680" w:rsidRPr="007C437B" w:rsidTr="00971E5B">
        <w:trPr>
          <w:trHeight w:val="407"/>
        </w:trPr>
        <w:tc>
          <w:tcPr>
            <w:tcW w:w="6181" w:type="dxa"/>
            <w:shd w:val="clear" w:color="auto" w:fill="C0C0C0"/>
          </w:tcPr>
          <w:p w:rsidR="009D1680" w:rsidRPr="007C437B" w:rsidRDefault="009D1680" w:rsidP="00971E5B">
            <w:pPr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7C437B">
              <w:rPr>
                <w:rFonts w:cs="Arial"/>
                <w:b/>
                <w:bCs/>
              </w:rPr>
              <w:t>Responsibility Description</w:t>
            </w:r>
          </w:p>
        </w:tc>
        <w:tc>
          <w:tcPr>
            <w:tcW w:w="3737" w:type="dxa"/>
            <w:shd w:val="clear" w:color="auto" w:fill="C0C0C0"/>
          </w:tcPr>
          <w:p w:rsidR="009D1680" w:rsidRPr="007C437B" w:rsidRDefault="009D1680" w:rsidP="00971E5B">
            <w:pPr>
              <w:spacing w:line="360" w:lineRule="auto"/>
              <w:jc w:val="center"/>
              <w:rPr>
                <w:rFonts w:cs="Arial"/>
                <w:b/>
                <w:bCs/>
              </w:rPr>
            </w:pPr>
            <w:r w:rsidRPr="007C437B">
              <w:rPr>
                <w:rFonts w:cs="Arial"/>
                <w:b/>
                <w:bCs/>
              </w:rPr>
              <w:t>Responsibility</w:t>
            </w:r>
          </w:p>
        </w:tc>
      </w:tr>
      <w:tr w:rsidR="009D1680" w:rsidRPr="007C437B" w:rsidTr="00971E5B">
        <w:trPr>
          <w:trHeight w:val="705"/>
        </w:trPr>
        <w:tc>
          <w:tcPr>
            <w:tcW w:w="6181" w:type="dxa"/>
          </w:tcPr>
          <w:p w:rsidR="009D1680" w:rsidRPr="009E5750" w:rsidRDefault="009E5750" w:rsidP="009E5750">
            <w:pPr>
              <w:spacing w:line="360" w:lineRule="auto"/>
              <w:rPr>
                <w:rFonts w:cs="Arial"/>
              </w:rPr>
            </w:pPr>
            <w:r w:rsidRPr="009E5750">
              <w:rPr>
                <w:rFonts w:cs="Arial"/>
              </w:rPr>
              <w:t>1)</w:t>
            </w:r>
            <w:r>
              <w:rPr>
                <w:rFonts w:cs="Arial"/>
              </w:rPr>
              <w:t xml:space="preserve"> </w:t>
            </w:r>
            <w:r w:rsidR="00251817">
              <w:rPr>
                <w:rFonts w:cs="Arial"/>
              </w:rPr>
              <w:t xml:space="preserve">Create VLAN in Fortigate Firewall. </w:t>
            </w:r>
          </w:p>
        </w:tc>
        <w:tc>
          <w:tcPr>
            <w:tcW w:w="3737" w:type="dxa"/>
          </w:tcPr>
          <w:p w:rsidR="009E5750" w:rsidRPr="007C437B" w:rsidRDefault="00251817" w:rsidP="009E575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To separate the network which will not be communicate with each other’s.</w:t>
            </w:r>
          </w:p>
        </w:tc>
      </w:tr>
      <w:tr w:rsidR="009D1680" w:rsidRPr="007C437B" w:rsidTr="00971E5B">
        <w:trPr>
          <w:trHeight w:val="418"/>
        </w:trPr>
        <w:tc>
          <w:tcPr>
            <w:tcW w:w="6181" w:type="dxa"/>
          </w:tcPr>
          <w:p w:rsidR="009D1680" w:rsidRPr="00646C16" w:rsidRDefault="009E5750" w:rsidP="009E575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2) </w:t>
            </w:r>
            <w:r w:rsidR="00251817">
              <w:rPr>
                <w:rFonts w:cs="Arial"/>
              </w:rPr>
              <w:t xml:space="preserve">To make </w:t>
            </w:r>
            <w:r w:rsidR="00BC6A7E">
              <w:rPr>
                <w:rFonts w:cs="Arial"/>
              </w:rPr>
              <w:t>a separate switch</w:t>
            </w:r>
            <w:bookmarkStart w:id="6" w:name="_GoBack"/>
            <w:bookmarkEnd w:id="6"/>
            <w:r w:rsidR="00251817">
              <w:rPr>
                <w:rFonts w:cs="Arial"/>
              </w:rPr>
              <w:t xml:space="preserve"> with the separate groups.</w:t>
            </w:r>
          </w:p>
        </w:tc>
        <w:tc>
          <w:tcPr>
            <w:tcW w:w="3737" w:type="dxa"/>
          </w:tcPr>
          <w:p w:rsidR="00971E5B" w:rsidRPr="007C437B" w:rsidRDefault="00251817" w:rsidP="00971E5B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To make more secure for internet access and their usage.</w:t>
            </w:r>
          </w:p>
        </w:tc>
      </w:tr>
    </w:tbl>
    <w:p w:rsidR="009A3F85" w:rsidRDefault="009A3F85" w:rsidP="00646C16">
      <w:pPr>
        <w:pStyle w:val="ListParagraph"/>
        <w:spacing w:line="360" w:lineRule="auto"/>
        <w:ind w:left="792"/>
        <w:rPr>
          <w:b/>
          <w:bCs/>
          <w:sz w:val="28"/>
          <w:szCs w:val="28"/>
        </w:rPr>
      </w:pPr>
    </w:p>
    <w:p w:rsidR="00646C16" w:rsidRPr="0033320A" w:rsidRDefault="006370AF" w:rsidP="00646C16">
      <w:pPr>
        <w:pStyle w:val="ListParagraph"/>
        <w:spacing w:line="360" w:lineRule="auto"/>
        <w:ind w:left="792"/>
        <w:rPr>
          <w:color w:val="000000"/>
          <w:lang w:val="en-SG"/>
        </w:rPr>
      </w:pPr>
      <w:r>
        <w:rPr>
          <w:b/>
          <w:bCs/>
          <w:sz w:val="28"/>
          <w:szCs w:val="28"/>
        </w:rPr>
        <w:t xml:space="preserve">Installation </w:t>
      </w:r>
      <w:r w:rsidR="00971E5B" w:rsidRPr="009D1680">
        <w:rPr>
          <w:b/>
          <w:bCs/>
          <w:sz w:val="28"/>
          <w:szCs w:val="28"/>
        </w:rPr>
        <w:t>Method</w:t>
      </w:r>
    </w:p>
    <w:p w:rsidR="00646C16" w:rsidRPr="006370AF" w:rsidRDefault="00251817" w:rsidP="00646C1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000000"/>
          <w:lang w:val="en-SG"/>
        </w:rPr>
      </w:pPr>
      <w:r>
        <w:rPr>
          <w:bCs/>
          <w:color w:val="000000"/>
          <w:u w:val="single"/>
        </w:rPr>
        <w:t>Configure and activate the Firewall ports to create VLAN</w:t>
      </w:r>
      <w:r w:rsidR="00646C16" w:rsidRPr="006370AF">
        <w:rPr>
          <w:color w:val="000000"/>
        </w:rPr>
        <w:t>.</w:t>
      </w:r>
    </w:p>
    <w:p w:rsidR="00646C16" w:rsidRPr="0033320A" w:rsidRDefault="00646C16" w:rsidP="00646C16">
      <w:pPr>
        <w:pStyle w:val="ListParagraph"/>
        <w:rPr>
          <w:color w:val="000000"/>
          <w:lang w:val="en-SG"/>
        </w:rPr>
      </w:pPr>
    </w:p>
    <w:p w:rsidR="006370AF" w:rsidRDefault="00251817" w:rsidP="00251817">
      <w:pPr>
        <w:pStyle w:val="ListParagraph"/>
        <w:numPr>
          <w:ilvl w:val="0"/>
          <w:numId w:val="3"/>
        </w:numPr>
        <w:rPr>
          <w:color w:val="000000"/>
          <w:lang w:val="en-SG"/>
        </w:rPr>
      </w:pPr>
      <w:r>
        <w:rPr>
          <w:color w:val="000000"/>
          <w:lang w:val="en-SG"/>
        </w:rPr>
        <w:t>Created and configure the VLAN as per department in Mumbai Office.</w:t>
      </w:r>
    </w:p>
    <w:p w:rsidR="00251817" w:rsidRPr="00251817" w:rsidRDefault="00251817" w:rsidP="00251817">
      <w:pPr>
        <w:pStyle w:val="ListParagraph"/>
        <w:rPr>
          <w:color w:val="000000"/>
          <w:lang w:val="en-SG"/>
        </w:rPr>
      </w:pPr>
    </w:p>
    <w:p w:rsidR="00646C16" w:rsidRPr="0033320A" w:rsidRDefault="00251817" w:rsidP="00646C1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000000"/>
          <w:lang w:val="en-SG"/>
        </w:rPr>
      </w:pPr>
      <w:r>
        <w:rPr>
          <w:color w:val="000000"/>
        </w:rPr>
        <w:t>Configure the Web and Applications policies on Firewall for respective departments.</w:t>
      </w:r>
    </w:p>
    <w:p w:rsidR="00646C16" w:rsidRPr="0033320A" w:rsidRDefault="00646C16" w:rsidP="00646C16">
      <w:pPr>
        <w:pStyle w:val="ListParagraph"/>
        <w:ind w:left="1080"/>
        <w:contextualSpacing w:val="0"/>
        <w:rPr>
          <w:color w:val="000000"/>
          <w:lang w:val="en-SG"/>
        </w:rPr>
      </w:pPr>
      <w:r w:rsidRPr="0033320A">
        <w:rPr>
          <w:color w:val="000000"/>
        </w:rPr>
        <w:t> </w:t>
      </w:r>
    </w:p>
    <w:p w:rsidR="00646C16" w:rsidRPr="0033320A" w:rsidRDefault="00251817" w:rsidP="00646C1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000000"/>
          <w:lang w:val="en-SG"/>
        </w:rPr>
      </w:pPr>
      <w:r>
        <w:rPr>
          <w:color w:val="000000"/>
          <w:u w:val="single"/>
        </w:rPr>
        <w:t>Block the all access of internet and shared drives of the local servers.</w:t>
      </w:r>
      <w:r w:rsidR="00646C16" w:rsidRPr="0033320A">
        <w:rPr>
          <w:color w:val="000000"/>
        </w:rPr>
        <w:t xml:space="preserve"> </w:t>
      </w:r>
    </w:p>
    <w:p w:rsidR="00646C16" w:rsidRPr="0033320A" w:rsidRDefault="00646C16" w:rsidP="009A3F85">
      <w:pPr>
        <w:pStyle w:val="ListParagraph"/>
        <w:rPr>
          <w:color w:val="000000"/>
          <w:lang w:val="en-SG"/>
        </w:rPr>
      </w:pPr>
      <w:r w:rsidRPr="0033320A">
        <w:rPr>
          <w:color w:val="000000"/>
        </w:rPr>
        <w:t> </w:t>
      </w:r>
      <w:r w:rsidR="00251817">
        <w:rPr>
          <w:color w:val="000000"/>
        </w:rPr>
        <w:t>Create the Policies to Block the all sites and Shared drive for internal as well as external</w:t>
      </w:r>
      <w:r w:rsidRPr="0033320A">
        <w:rPr>
          <w:color w:val="000000"/>
        </w:rPr>
        <w:t xml:space="preserve">. </w:t>
      </w:r>
    </w:p>
    <w:p w:rsidR="00251817" w:rsidRDefault="00646C16" w:rsidP="00251817">
      <w:pPr>
        <w:pStyle w:val="ListParagraph"/>
        <w:rPr>
          <w:color w:val="000000"/>
        </w:rPr>
      </w:pPr>
      <w:r w:rsidRPr="0033320A">
        <w:rPr>
          <w:color w:val="000000"/>
        </w:rPr>
        <w:t> </w:t>
      </w:r>
    </w:p>
    <w:p w:rsidR="009A3F85" w:rsidRDefault="00251817" w:rsidP="009A3F85">
      <w:pPr>
        <w:pStyle w:val="ListParagraph"/>
        <w:rPr>
          <w:color w:val="000000"/>
        </w:rPr>
      </w:pPr>
      <w:r>
        <w:rPr>
          <w:color w:val="000000"/>
        </w:rPr>
        <w:t xml:space="preserve"> Create one policy to allow the users to use the </w:t>
      </w:r>
      <w:r w:rsidR="009A3F85">
        <w:rPr>
          <w:color w:val="000000"/>
        </w:rPr>
        <w:t>JiBe official’s sites only like – JIT, OCA, Talent pro. Naukari site only for HR team.</w:t>
      </w: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  <w:r>
        <w:rPr>
          <w:color w:val="000000"/>
        </w:rPr>
        <w:lastRenderedPageBreak/>
        <w:t>Fortigate Firewall VLAN configuration;</w:t>
      </w:r>
    </w:p>
    <w:p w:rsidR="009A3F85" w:rsidRDefault="009A3F85" w:rsidP="009A3F85">
      <w:pPr>
        <w:pStyle w:val="ListParagraph"/>
        <w:rPr>
          <w:color w:val="000000"/>
        </w:rPr>
      </w:pPr>
    </w:p>
    <w:p w:rsidR="00646C16" w:rsidRPr="009A3F85" w:rsidRDefault="009A3F85" w:rsidP="009A3F85">
      <w:pPr>
        <w:pStyle w:val="ListParagraph"/>
        <w:rPr>
          <w:color w:val="000000"/>
        </w:rPr>
      </w:pPr>
      <w:r w:rsidRPr="009A3F85">
        <w:rPr>
          <w:color w:val="000000"/>
        </w:rPr>
        <w:t xml:space="preserve">   </w:t>
      </w:r>
      <w:r w:rsidR="00646C16" w:rsidRPr="009A3F85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  <w:lang w:bidi="ar-SA"/>
        </w:rPr>
        <w:drawing>
          <wp:inline distT="0" distB="0" distL="0" distR="0" wp14:anchorId="18681370" wp14:editId="122731D5">
            <wp:extent cx="2724150" cy="561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738" cy="5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5" w:rsidRDefault="007A756B" w:rsidP="009A3F85">
      <w:pPr>
        <w:pStyle w:val="ListParagraph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C9F91" wp14:editId="2EB2416A">
                <wp:simplePos x="0" y="0"/>
                <wp:positionH relativeFrom="column">
                  <wp:posOffset>3841115</wp:posOffset>
                </wp:positionH>
                <wp:positionV relativeFrom="paragraph">
                  <wp:posOffset>22860</wp:posOffset>
                </wp:positionV>
                <wp:extent cx="1819275" cy="247650"/>
                <wp:effectExtent l="38100" t="57150" r="476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F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2.45pt;margin-top:1.8pt;width:143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" strokecolor="#00b050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C9F91" wp14:editId="2EB2416A">
                <wp:simplePos x="0" y="0"/>
                <wp:positionH relativeFrom="column">
                  <wp:posOffset>3536315</wp:posOffset>
                </wp:positionH>
                <wp:positionV relativeFrom="paragraph">
                  <wp:posOffset>51436</wp:posOffset>
                </wp:positionV>
                <wp:extent cx="742950" cy="247650"/>
                <wp:effectExtent l="38100" t="38100" r="381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C520" id="Straight Arrow Connector 20" o:spid="_x0000_s1026" type="#_x0000_t32" style="position:absolute;margin-left:278.45pt;margin-top:4.05pt;width:58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" strokecolor="#00b050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C9F91" wp14:editId="2EB2416A">
                <wp:simplePos x="0" y="0"/>
                <wp:positionH relativeFrom="column">
                  <wp:posOffset>3117215</wp:posOffset>
                </wp:positionH>
                <wp:positionV relativeFrom="paragraph">
                  <wp:posOffset>51435</wp:posOffset>
                </wp:positionV>
                <wp:extent cx="390525" cy="247650"/>
                <wp:effectExtent l="38100" t="3810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2318" id="Straight Arrow Connector 19" o:spid="_x0000_s1026" type="#_x0000_t32" style="position:absolute;margin-left:245.45pt;margin-top:4.05pt;width:30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" strokecolor="#00b050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C9F91" wp14:editId="2EB2416A">
                <wp:simplePos x="0" y="0"/>
                <wp:positionH relativeFrom="column">
                  <wp:posOffset>1136015</wp:posOffset>
                </wp:positionH>
                <wp:positionV relativeFrom="paragraph">
                  <wp:posOffset>13335</wp:posOffset>
                </wp:positionV>
                <wp:extent cx="1047750" cy="276225"/>
                <wp:effectExtent l="38100" t="57150" r="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68B0" id="Straight Arrow Connector 18" o:spid="_x0000_s1026" type="#_x0000_t32" style="position:absolute;margin-left:89.45pt;margin-top:1.05pt;width:82.5pt;height:2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" strokecolor="#00b050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41910</wp:posOffset>
                </wp:positionV>
                <wp:extent cx="361950" cy="285750"/>
                <wp:effectExtent l="381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7C9CE" id="Straight Arrow Connector 17" o:spid="_x0000_s1026" type="#_x0000_t32" style="position:absolute;margin-left:171.2pt;margin-top:3.3pt;width:28.5pt;height:22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" strokecolor="#00b050" strokeweight="1.5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22859</wp:posOffset>
                </wp:positionV>
                <wp:extent cx="28575" cy="1095375"/>
                <wp:effectExtent l="762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95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7FFA" id="Straight Arrow Connector 16" o:spid="_x0000_s1026" type="#_x0000_t32" style="position:absolute;margin-left:217.7pt;margin-top:1.8pt;width:2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" strokecolor="#00b050" strokeweight="1.5pt">
                <v:stroke dashstyle="1 1" startarrow="block" endarrow="block" joinstyle="miter"/>
              </v:shape>
            </w:pict>
          </mc:Fallback>
        </mc:AlternateContent>
      </w:r>
    </w:p>
    <w:p w:rsidR="007A756B" w:rsidRDefault="007A756B" w:rsidP="009A3F85">
      <w:pPr>
        <w:pStyle w:val="ListParagraph"/>
        <w:rPr>
          <w:color w:val="000000"/>
        </w:rPr>
      </w:pPr>
    </w:p>
    <w:p w:rsidR="009A3F85" w:rsidRDefault="007A756B" w:rsidP="009A3F85">
      <w:pPr>
        <w:pStyle w:val="ListParagraph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62839" wp14:editId="6D31E25A">
                <wp:simplePos x="0" y="0"/>
                <wp:positionH relativeFrom="column">
                  <wp:posOffset>1564640</wp:posOffset>
                </wp:positionH>
                <wp:positionV relativeFrom="paragraph">
                  <wp:posOffset>6985</wp:posOffset>
                </wp:positionV>
                <wp:extent cx="933450" cy="2952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2839" id="Rectangle: Rounded Corners 9" o:spid="_x0000_s1026" style="position:absolute;left:0;text-align:left;margin-left:123.2pt;margin-top:.55pt;width:73.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26035</wp:posOffset>
                </wp:positionV>
                <wp:extent cx="93345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HR_Admin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7" style="position:absolute;left:0;text-align:left;margin-left:31.7pt;margin-top:2.05pt;width:73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HR_Admin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62839" wp14:editId="6D31E25A">
                <wp:simplePos x="0" y="0"/>
                <wp:positionH relativeFrom="page">
                  <wp:posOffset>3752850</wp:posOffset>
                </wp:positionH>
                <wp:positionV relativeFrom="paragraph">
                  <wp:posOffset>6985</wp:posOffset>
                </wp:positionV>
                <wp:extent cx="933450" cy="2762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2839" id="Rectangle: Rounded Corners 10" o:spid="_x0000_s1028" style="position:absolute;left:0;text-align:left;margin-left:295.5pt;margin-top:.55pt;width:73.5pt;height:21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62839" wp14:editId="6D31E25A">
                <wp:simplePos x="0" y="0"/>
                <wp:positionH relativeFrom="column">
                  <wp:posOffset>4336415</wp:posOffset>
                </wp:positionH>
                <wp:positionV relativeFrom="paragraph">
                  <wp:posOffset>6985</wp:posOffset>
                </wp:positionV>
                <wp:extent cx="933450" cy="2952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2839" id="Rectangle: Rounded Corners 11" o:spid="_x0000_s1029" style="position:absolute;left:0;text-align:left;margin-left:341.45pt;margin-top:.55pt;width:73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62839" wp14:editId="6D31E25A">
                <wp:simplePos x="0" y="0"/>
                <wp:positionH relativeFrom="column">
                  <wp:posOffset>5574665</wp:posOffset>
                </wp:positionH>
                <wp:positionV relativeFrom="paragraph">
                  <wp:posOffset>6985</wp:posOffset>
                </wp:positionV>
                <wp:extent cx="933450" cy="3238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2839" id="Rectangle: Rounded Corners 12" o:spid="_x0000_s1030" style="position:absolute;left:0;text-align:left;margin-left:438.95pt;margin-top:.55pt;width:73.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F85" w:rsidRDefault="00DD6C4E" w:rsidP="009A3F85">
      <w:pPr>
        <w:pStyle w:val="ListParagraph"/>
        <w:rPr>
          <w:noProof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02650" wp14:editId="38DAB29D">
                <wp:simplePos x="0" y="0"/>
                <wp:positionH relativeFrom="column">
                  <wp:posOffset>3747770</wp:posOffset>
                </wp:positionH>
                <wp:positionV relativeFrom="paragraph">
                  <wp:posOffset>156844</wp:posOffset>
                </wp:positionV>
                <wp:extent cx="45719" cy="561975"/>
                <wp:effectExtent l="38100" t="38100" r="6921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197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D50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95.1pt;margin-top:12.35pt;width:3.6pt;height:4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" adj="19651" strokecolor="#5b9bd5 [3204]" strokeweight=".5pt">
                <v:stroke endarrow="block"/>
              </v:shape>
            </w:pict>
          </mc:Fallback>
        </mc:AlternateContent>
      </w:r>
    </w:p>
    <w:p w:rsidR="007A756B" w:rsidRDefault="00DD6C4E" w:rsidP="009A3F85">
      <w:pPr>
        <w:pStyle w:val="ListParagraph"/>
        <w:rPr>
          <w:noProof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E57FA" wp14:editId="73120402">
                <wp:simplePos x="0" y="0"/>
                <wp:positionH relativeFrom="column">
                  <wp:posOffset>4754881</wp:posOffset>
                </wp:positionH>
                <wp:positionV relativeFrom="paragraph">
                  <wp:posOffset>48894</wp:posOffset>
                </wp:positionV>
                <wp:extent cx="45719" cy="485775"/>
                <wp:effectExtent l="38100" t="38100" r="69215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577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C1A3" id="Connector: Elbow 28" o:spid="_x0000_s1026" type="#_x0000_t34" style="position:absolute;margin-left:374.4pt;margin-top:3.85pt;width:3.6pt;height:3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" adj="1965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1907539</wp:posOffset>
                </wp:positionH>
                <wp:positionV relativeFrom="paragraph">
                  <wp:posOffset>20319</wp:posOffset>
                </wp:positionV>
                <wp:extent cx="45719" cy="533400"/>
                <wp:effectExtent l="38100" t="38100" r="50165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25AD" id="Connector: Elbow 26" o:spid="_x0000_s1026" type="#_x0000_t34" style="position:absolute;margin-left:150.2pt;margin-top:1.6pt;width:3.6pt;height:4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0EF90" wp14:editId="48B336A9">
                <wp:simplePos x="0" y="0"/>
                <wp:positionH relativeFrom="column">
                  <wp:posOffset>3479165</wp:posOffset>
                </wp:positionH>
                <wp:positionV relativeFrom="paragraph">
                  <wp:posOffset>86995</wp:posOffset>
                </wp:positionV>
                <wp:extent cx="2600325" cy="504825"/>
                <wp:effectExtent l="38100" t="38100" r="6667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504825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1222" id="Connector: Elbow 23" o:spid="_x0000_s1026" type="#_x0000_t34" style="position:absolute;margin-left:273.95pt;margin-top:6.85pt;width:204.75pt;height:3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" adj="204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812164</wp:posOffset>
                </wp:positionH>
                <wp:positionV relativeFrom="paragraph">
                  <wp:posOffset>67945</wp:posOffset>
                </wp:positionV>
                <wp:extent cx="1514475" cy="542925"/>
                <wp:effectExtent l="38100" t="38100" r="66675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542925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9D81" id="Connector: Elbow 22" o:spid="_x0000_s1026" type="#_x0000_t34" style="position:absolute;margin-left:63.95pt;margin-top:5.35pt;width:119.25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" adj="204" strokecolor="#5b9bd5 [3204]" strokeweight=".5pt">
                <v:stroke startarrow="block" endarrow="block"/>
              </v:shape>
            </w:pict>
          </mc:Fallback>
        </mc:AlternateContent>
      </w: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noProof/>
          <w:lang w:bidi="ar-SA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62839" wp14:editId="6D31E25A">
                <wp:simplePos x="0" y="0"/>
                <wp:positionH relativeFrom="column">
                  <wp:posOffset>2431415</wp:posOffset>
                </wp:positionH>
                <wp:positionV relativeFrom="paragraph">
                  <wp:posOffset>42545</wp:posOffset>
                </wp:positionV>
                <wp:extent cx="933450" cy="3524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56B" w:rsidRDefault="007A756B" w:rsidP="007A756B">
                            <w:pPr>
                              <w:jc w:val="center"/>
                            </w:pP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2839" id="Rectangle: Rounded Corners 15" o:spid="_x0000_s1031" style="position:absolute;left:0;text-align:left;margin-left:191.45pt;margin-top:3.35pt;width:73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756B" w:rsidRDefault="007A756B" w:rsidP="007A756B">
                      <w:pPr>
                        <w:jc w:val="center"/>
                      </w:pPr>
                      <w:r>
                        <w:t>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noProof/>
          <w:lang w:bidi="ar-SA"/>
        </w:rPr>
      </w:pPr>
    </w:p>
    <w:p w:rsidR="007A756B" w:rsidRDefault="007A756B" w:rsidP="009A3F85">
      <w:pPr>
        <w:pStyle w:val="ListParagraph"/>
        <w:rPr>
          <w:color w:val="000000"/>
        </w:rPr>
      </w:pPr>
      <w:r>
        <w:rPr>
          <w:noProof/>
          <w:lang w:bidi="ar-SA"/>
        </w:rPr>
        <w:drawing>
          <wp:inline distT="0" distB="0" distL="0" distR="0" wp14:anchorId="44B7D69A" wp14:editId="5BB0A38A">
            <wp:extent cx="6750685" cy="1980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</w:p>
    <w:p w:rsidR="009A3F85" w:rsidRDefault="009A3F85" w:rsidP="009A3F85">
      <w:pPr>
        <w:pStyle w:val="ListParagraph"/>
        <w:rPr>
          <w:color w:val="000000"/>
        </w:rPr>
      </w:pPr>
    </w:p>
    <w:p w:rsidR="00DD6C4E" w:rsidRPr="0033320A" w:rsidRDefault="00DD6C4E" w:rsidP="00DD6C4E">
      <w:pPr>
        <w:jc w:val="center"/>
        <w:rPr>
          <w:color w:val="000000"/>
          <w:lang w:val="en-SG"/>
        </w:rPr>
      </w:pPr>
      <w:r w:rsidRPr="009C653A">
        <w:rPr>
          <w:b/>
          <w:i/>
          <w:color w:val="000000"/>
          <w:sz w:val="28"/>
          <w:szCs w:val="28"/>
          <w:highlight w:val="yellow"/>
          <w:lang w:val="en-IN"/>
        </w:rPr>
        <w:t>For any clarification, do not hesitate to contact IT Dept. for assistance.</w:t>
      </w:r>
      <w:r w:rsidRPr="0033320A">
        <w:rPr>
          <w:color w:val="000000"/>
        </w:rPr>
        <w:t> </w:t>
      </w:r>
    </w:p>
    <w:sectPr w:rsidR="00DD6C4E" w:rsidRPr="0033320A" w:rsidSect="009B309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694" w:right="758" w:bottom="1276" w:left="851" w:header="284" w:footer="4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D3" w:rsidRDefault="00B937D3" w:rsidP="00471FB1">
      <w:pPr>
        <w:spacing w:after="0" w:line="240" w:lineRule="auto"/>
      </w:pPr>
      <w:r>
        <w:separator/>
      </w:r>
    </w:p>
  </w:endnote>
  <w:endnote w:type="continuationSeparator" w:id="0">
    <w:p w:rsidR="00B937D3" w:rsidRDefault="00B937D3" w:rsidP="0047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90" w:rsidRPr="00EF30E7" w:rsidRDefault="009B3090" w:rsidP="009B3090">
    <w:pPr>
      <w:pStyle w:val="Footer"/>
      <w:jc w:val="center"/>
      <w:rPr>
        <w:rFonts w:asciiTheme="majorHAnsi" w:hAnsiTheme="majorHAnsi"/>
        <w:bCs/>
        <w:sz w:val="18"/>
        <w:szCs w:val="18"/>
      </w:rPr>
    </w:pPr>
    <w:r>
      <w:rPr>
        <w:rFonts w:asciiTheme="majorHAnsi" w:hAnsiTheme="majorHAnsi"/>
        <w:bCs/>
        <w:sz w:val="18"/>
        <w:szCs w:val="18"/>
      </w:rPr>
      <w:t xml:space="preserve">JiBe LLC, </w:t>
    </w:r>
    <w:r w:rsidRPr="00EF30E7">
      <w:rPr>
        <w:rFonts w:asciiTheme="majorHAnsi" w:hAnsiTheme="majorHAnsi"/>
        <w:bCs/>
        <w:sz w:val="18"/>
        <w:szCs w:val="18"/>
      </w:rPr>
      <w:t>Trust Company Complex Ajeltake Road Ajeltake Island, Majuro, Marshall Islands MH96960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90" w:rsidRPr="00EF30E7" w:rsidRDefault="009B3090" w:rsidP="009B3090">
    <w:pPr>
      <w:pStyle w:val="Footer"/>
      <w:jc w:val="center"/>
      <w:rPr>
        <w:rFonts w:asciiTheme="majorHAnsi" w:hAnsiTheme="majorHAnsi"/>
        <w:bCs/>
        <w:sz w:val="18"/>
        <w:szCs w:val="18"/>
      </w:rPr>
    </w:pPr>
    <w:r>
      <w:rPr>
        <w:rFonts w:asciiTheme="majorHAnsi" w:hAnsiTheme="majorHAnsi"/>
        <w:bCs/>
        <w:sz w:val="18"/>
        <w:szCs w:val="18"/>
      </w:rPr>
      <w:t xml:space="preserve">JiBe LLC, </w:t>
    </w:r>
    <w:r w:rsidRPr="00EF30E7">
      <w:rPr>
        <w:rFonts w:asciiTheme="majorHAnsi" w:hAnsiTheme="majorHAnsi"/>
        <w:bCs/>
        <w:sz w:val="18"/>
        <w:szCs w:val="18"/>
      </w:rPr>
      <w:t>Trust Company Complex Ajeltake Road Ajeltake Island, Majuro, Marshall Islands MH96960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D3" w:rsidRDefault="00B937D3" w:rsidP="00471FB1">
      <w:pPr>
        <w:spacing w:after="0" w:line="240" w:lineRule="auto"/>
      </w:pPr>
      <w:r>
        <w:separator/>
      </w:r>
    </w:p>
  </w:footnote>
  <w:footnote w:type="continuationSeparator" w:id="0">
    <w:p w:rsidR="00B937D3" w:rsidRDefault="00B937D3" w:rsidP="0047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B1" w:rsidRDefault="00471FB1" w:rsidP="00471FB1">
    <w:pPr>
      <w:pStyle w:val="Header"/>
    </w:pPr>
  </w:p>
  <w:tbl>
    <w:tblPr>
      <w:tblW w:w="10440" w:type="dxa"/>
      <w:tblInd w:w="108" w:type="dxa"/>
      <w:tblLayout w:type="fixed"/>
      <w:tblLook w:val="0000" w:firstRow="0" w:lastRow="0" w:firstColumn="0" w:lastColumn="0" w:noHBand="0" w:noVBand="0"/>
    </w:tblPr>
    <w:tblGrid>
      <w:gridCol w:w="3252"/>
      <w:gridCol w:w="1851"/>
      <w:gridCol w:w="5337"/>
    </w:tblGrid>
    <w:tr w:rsidR="00471FB1" w:rsidRPr="007C437B" w:rsidTr="001D64AA">
      <w:trPr>
        <w:cantSplit/>
        <w:trHeight w:val="408"/>
      </w:trPr>
      <w:tc>
        <w:tcPr>
          <w:tcW w:w="32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1FB1" w:rsidRPr="007C437B" w:rsidRDefault="00471FB1" w:rsidP="00471FB1">
          <w:pPr>
            <w:pStyle w:val="Header"/>
            <w:rPr>
              <w:b/>
              <w:bCs/>
              <w:sz w:val="24"/>
              <w:szCs w:val="24"/>
            </w:rPr>
          </w:pPr>
          <w:r w:rsidRPr="007C437B">
            <w:rPr>
              <w:b/>
              <w:bCs/>
              <w:noProof/>
              <w:sz w:val="24"/>
              <w:szCs w:val="24"/>
              <w:lang w:bidi="ar-SA"/>
            </w:rPr>
            <w:drawing>
              <wp:anchor distT="0" distB="0" distL="114300" distR="114300" simplePos="0" relativeHeight="251663360" behindDoc="1" locked="0" layoutInCell="1" allowOverlap="1" wp14:anchorId="64218F6B" wp14:editId="7687E5AB">
                <wp:simplePos x="0" y="0"/>
                <wp:positionH relativeFrom="column">
                  <wp:posOffset>474980</wp:posOffset>
                </wp:positionH>
                <wp:positionV relativeFrom="paragraph">
                  <wp:posOffset>74558</wp:posOffset>
                </wp:positionV>
                <wp:extent cx="1007725" cy="430530"/>
                <wp:effectExtent l="0" t="0" r="2540" b="762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Jibe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725" cy="43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8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7C437B" w:rsidRDefault="00471FB1" w:rsidP="00471FB1">
          <w:pPr>
            <w:pStyle w:val="Header"/>
            <w:jc w:val="center"/>
            <w:rPr>
              <w:sz w:val="24"/>
              <w:szCs w:val="24"/>
              <w:rtl/>
              <w:lang w:val="en-GB"/>
            </w:rPr>
          </w:pPr>
          <w:r w:rsidRPr="007C437B">
            <w:rPr>
              <w:b/>
              <w:bCs/>
              <w:sz w:val="24"/>
              <w:szCs w:val="24"/>
            </w:rPr>
            <w:t>Proprietary Information - Confidential</w:t>
          </w:r>
        </w:p>
      </w:tc>
    </w:tr>
    <w:tr w:rsidR="00471FB1" w:rsidRPr="007C437B" w:rsidTr="001D64AA">
      <w:trPr>
        <w:cantSplit/>
        <w:trHeight w:val="510"/>
      </w:trPr>
      <w:tc>
        <w:tcPr>
          <w:tcW w:w="32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1FB1" w:rsidRPr="007C437B" w:rsidRDefault="00471FB1" w:rsidP="00471FB1">
          <w:pPr>
            <w:pStyle w:val="Header"/>
            <w:rPr>
              <w:b/>
              <w:bCs/>
              <w:i/>
              <w:iCs/>
              <w:sz w:val="26"/>
              <w:szCs w:val="26"/>
            </w:rPr>
          </w:pP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7C437B" w:rsidRDefault="00471FB1" w:rsidP="00471FB1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7C437B">
            <w:rPr>
              <w:b/>
              <w:bCs/>
              <w:sz w:val="24"/>
              <w:szCs w:val="24"/>
            </w:rPr>
            <w:t>JB XXX</w:t>
          </w:r>
        </w:p>
      </w:tc>
      <w:tc>
        <w:tcPr>
          <w:tcW w:w="53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7C437B" w:rsidRDefault="00462BBC" w:rsidP="00471FB1">
          <w:pPr>
            <w:pStyle w:val="Header"/>
            <w:jc w:val="center"/>
            <w:rPr>
              <w:b/>
              <w:bCs/>
              <w:i/>
              <w:iCs/>
              <w:sz w:val="32"/>
              <w:szCs w:val="28"/>
            </w:rPr>
          </w:pPr>
          <w:r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 xml:space="preserve">Internet Security on Firewall VLAN configuration </w:t>
          </w:r>
          <w:r w:rsidRPr="00EF7310"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>Procedures</w:t>
          </w:r>
          <w:r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 xml:space="preserve"> JiBe</w:t>
          </w:r>
        </w:p>
      </w:tc>
    </w:tr>
  </w:tbl>
  <w:p w:rsidR="00471FB1" w:rsidRDefault="00471FB1" w:rsidP="00471FB1">
    <w:pPr>
      <w:pStyle w:val="Header"/>
      <w:ind w:left="-1560"/>
    </w:pPr>
  </w:p>
  <w:p w:rsidR="00471FB1" w:rsidRDefault="00471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108" w:type="dxa"/>
      <w:tblLayout w:type="fixed"/>
      <w:tblLook w:val="0000" w:firstRow="0" w:lastRow="0" w:firstColumn="0" w:lastColumn="0" w:noHBand="0" w:noVBand="0"/>
    </w:tblPr>
    <w:tblGrid>
      <w:gridCol w:w="1626"/>
      <w:gridCol w:w="1626"/>
      <w:gridCol w:w="1851"/>
      <w:gridCol w:w="1827"/>
      <w:gridCol w:w="16"/>
      <w:gridCol w:w="1697"/>
      <w:gridCol w:w="1797"/>
    </w:tblGrid>
    <w:tr w:rsidR="00471FB1" w:rsidRPr="00471FB1" w:rsidTr="001D64AA">
      <w:trPr>
        <w:cantSplit/>
        <w:trHeight w:val="408"/>
      </w:trPr>
      <w:tc>
        <w:tcPr>
          <w:tcW w:w="3252" w:type="dxa"/>
          <w:gridSpan w:val="2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b/>
              <w:bCs/>
              <w:sz w:val="24"/>
              <w:szCs w:val="24"/>
              <w:rtl/>
            </w:rPr>
          </w:pPr>
          <w:r w:rsidRPr="00471FB1">
            <w:rPr>
              <w:rFonts w:ascii="Calibri" w:eastAsia="Times New Roman" w:hAnsi="Calibri" w:cs="Times New Roman" w:hint="cs"/>
              <w:b/>
              <w:bCs/>
              <w:noProof/>
              <w:sz w:val="24"/>
              <w:szCs w:val="24"/>
              <w:rtl/>
              <w:lang w:bidi="ar-SA"/>
            </w:rPr>
            <w:drawing>
              <wp:anchor distT="0" distB="0" distL="114300" distR="114300" simplePos="0" relativeHeight="251661312" behindDoc="1" locked="0" layoutInCell="1" allowOverlap="1" wp14:anchorId="50990104" wp14:editId="18C8C881">
                <wp:simplePos x="0" y="0"/>
                <wp:positionH relativeFrom="column">
                  <wp:posOffset>389890</wp:posOffset>
                </wp:positionH>
                <wp:positionV relativeFrom="paragraph">
                  <wp:posOffset>80010</wp:posOffset>
                </wp:positionV>
                <wp:extent cx="1038225" cy="443561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ibe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44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88" w:type="dxa"/>
          <w:gridSpan w:val="5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sz w:val="20"/>
              <w:szCs w:val="20"/>
              <w:rtl/>
              <w:lang w:val="en-GB"/>
            </w:rPr>
          </w:pPr>
          <w:r w:rsidRPr="00471FB1">
            <w:rPr>
              <w:rFonts w:ascii="Calibri" w:eastAsia="Times New Roman" w:hAnsi="Calibri" w:cs="Times New Roman"/>
              <w:b/>
              <w:bCs/>
              <w:sz w:val="20"/>
              <w:szCs w:val="20"/>
            </w:rPr>
            <w:t>Proprietary Information - Confidential</w:t>
          </w:r>
        </w:p>
      </w:tc>
    </w:tr>
    <w:tr w:rsidR="00471FB1" w:rsidRPr="00471FB1" w:rsidTr="001D64AA">
      <w:trPr>
        <w:cantSplit/>
        <w:trHeight w:val="510"/>
      </w:trPr>
      <w:tc>
        <w:tcPr>
          <w:tcW w:w="3252" w:type="dxa"/>
          <w:gridSpan w:val="2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b/>
              <w:bCs/>
              <w:i/>
              <w:iCs/>
              <w:sz w:val="26"/>
              <w:szCs w:val="26"/>
            </w:rPr>
          </w:pP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b/>
              <w:bCs/>
            </w:rPr>
          </w:pPr>
          <w:r w:rsidRPr="00471FB1">
            <w:rPr>
              <w:rFonts w:ascii="Calibri" w:eastAsia="Times New Roman" w:hAnsi="Calibri" w:cs="Times New Roman"/>
              <w:b/>
              <w:bCs/>
            </w:rPr>
            <w:t>Procedure number : JB XXX</w:t>
          </w:r>
        </w:p>
      </w:tc>
      <w:tc>
        <w:tcPr>
          <w:tcW w:w="5337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EF7310" w:rsidRDefault="00AC627E" w:rsidP="009E5750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</w:pPr>
          <w:r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>Internet Security on Firewall VLAN</w:t>
          </w:r>
          <w:r w:rsidR="009E5750"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 xml:space="preserve"> configuration </w:t>
          </w:r>
          <w:r w:rsidR="00EF7310" w:rsidRPr="00EF7310"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>Procedures</w:t>
          </w:r>
          <w:r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r w:rsidR="009E5750">
            <w:rPr>
              <w:rFonts w:ascii="Calibri" w:eastAsia="Times New Roman" w:hAnsi="Calibri" w:cs="Times New Roman"/>
              <w:b/>
              <w:bCs/>
              <w:i/>
              <w:iCs/>
              <w:sz w:val="28"/>
              <w:szCs w:val="28"/>
            </w:rPr>
            <w:t>JiBe</w:t>
          </w:r>
        </w:p>
      </w:tc>
    </w:tr>
    <w:tr w:rsidR="00471FB1" w:rsidRPr="00471FB1" w:rsidTr="001D64AA">
      <w:trPr>
        <w:cantSplit/>
        <w:trHeight w:val="510"/>
      </w:trPr>
      <w:tc>
        <w:tcPr>
          <w:tcW w:w="16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 xml:space="preserve">Page: </w:t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fldChar w:fldCharType="begin"/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instrText xml:space="preserve"> PAGE </w:instrText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fldChar w:fldCharType="separate"/>
          </w:r>
          <w:r w:rsidR="00BC6A7E">
            <w:rPr>
              <w:rFonts w:ascii="Calibri" w:eastAsia="Times New Roman" w:hAnsi="Calibri" w:cs="Times New Roman"/>
              <w:noProof/>
              <w:sz w:val="20"/>
              <w:szCs w:val="20"/>
              <w:lang w:eastAsia="he-IL"/>
            </w:rPr>
            <w:t>1</w:t>
          </w:r>
          <w:r w:rsidRPr="00471FB1">
            <w:rPr>
              <w:rFonts w:ascii="Calibri" w:eastAsia="Times New Roman" w:hAnsi="Calibri" w:cs="Times New Roman"/>
              <w:noProof/>
              <w:sz w:val="20"/>
              <w:szCs w:val="20"/>
              <w:lang w:eastAsia="he-IL"/>
            </w:rPr>
            <w:fldChar w:fldCharType="end"/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 xml:space="preserve"> out of</w:t>
          </w:r>
          <w:r w:rsidRPr="00471FB1">
            <w:rPr>
              <w:rFonts w:ascii="Calibri" w:eastAsia="Times New Roman" w:hAnsi="Calibri" w:cs="Arial"/>
              <w:sz w:val="24"/>
              <w:szCs w:val="24"/>
              <w:lang w:eastAsia="he-IL"/>
            </w:rPr>
            <w:t xml:space="preserve"> </w:t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fldChar w:fldCharType="begin"/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instrText xml:space="preserve"> NUMPAGES   \* MERGEFORMAT </w:instrText>
          </w: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fldChar w:fldCharType="separate"/>
          </w:r>
          <w:r w:rsidR="00BC6A7E" w:rsidRPr="00BC6A7E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he-IL"/>
            </w:rPr>
            <w:t>4</w:t>
          </w:r>
          <w:r w:rsidRPr="00471FB1">
            <w:rPr>
              <w:rFonts w:ascii="Calibri" w:eastAsia="Times New Roman" w:hAnsi="Calibri" w:cs="Times New Roman"/>
              <w:noProof/>
              <w:sz w:val="20"/>
              <w:szCs w:val="20"/>
              <w:lang w:eastAsia="he-IL"/>
            </w:rPr>
            <w:fldChar w:fldCharType="end"/>
          </w:r>
        </w:p>
      </w:tc>
      <w:tc>
        <w:tcPr>
          <w:tcW w:w="16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Arial"/>
              <w:b/>
              <w:bCs/>
              <w:sz w:val="20"/>
              <w:szCs w:val="20"/>
              <w:lang w:val="en-GB" w:eastAsia="en-GB"/>
            </w:rPr>
          </w:pPr>
          <w:r w:rsidRPr="00471FB1">
            <w:rPr>
              <w:rFonts w:ascii="Calibri" w:eastAsia="Times New Roman" w:hAnsi="Calibri" w:cs="Arial"/>
              <w:b/>
              <w:bCs/>
              <w:sz w:val="20"/>
              <w:szCs w:val="20"/>
              <w:lang w:eastAsia="he-IL"/>
            </w:rPr>
            <w:t>Revision: 1</w:t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right"/>
            <w:textAlignment w:val="baseline"/>
            <w:rPr>
              <w:rFonts w:ascii="Calibri" w:eastAsia="Times New Roman" w:hAnsi="Calibri" w:cs="Arial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>Approval Date:</w:t>
          </w:r>
        </w:p>
      </w:tc>
      <w:tc>
        <w:tcPr>
          <w:tcW w:w="184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Arial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Arial"/>
              <w:sz w:val="20"/>
              <w:szCs w:val="20"/>
              <w:lang w:eastAsia="he-IL"/>
            </w:rPr>
            <w:t>XX/XX/XXXX</w:t>
          </w:r>
        </w:p>
      </w:tc>
      <w:tc>
        <w:tcPr>
          <w:tcW w:w="16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right"/>
            <w:textAlignment w:val="baseline"/>
            <w:rPr>
              <w:rFonts w:ascii="Calibri" w:eastAsia="Times New Roman" w:hAnsi="Calibri" w:cs="Arial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Arial"/>
              <w:sz w:val="20"/>
              <w:szCs w:val="20"/>
              <w:lang w:eastAsia="he-IL"/>
            </w:rPr>
            <w:t xml:space="preserve">Effective Date: </w:t>
          </w:r>
        </w:p>
      </w:tc>
      <w:tc>
        <w:tcPr>
          <w:tcW w:w="17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Arial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Arial"/>
              <w:sz w:val="20"/>
              <w:szCs w:val="20"/>
              <w:lang w:eastAsia="he-IL"/>
            </w:rPr>
            <w:t>XX/XX/XXXX</w:t>
          </w:r>
        </w:p>
      </w:tc>
    </w:tr>
    <w:tr w:rsidR="00471FB1" w:rsidRPr="00471FB1" w:rsidTr="001D64A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cantSplit/>
        <w:trHeight w:val="340"/>
      </w:trPr>
      <w:tc>
        <w:tcPr>
          <w:tcW w:w="3252" w:type="dxa"/>
          <w:gridSpan w:val="2"/>
          <w:tcBorders>
            <w:top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>Written by:</w:t>
          </w:r>
        </w:p>
      </w:tc>
      <w:tc>
        <w:tcPr>
          <w:tcW w:w="3678" w:type="dxa"/>
          <w:gridSpan w:val="2"/>
          <w:tcBorders>
            <w:top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 xml:space="preserve">Approved by: </w:t>
          </w:r>
        </w:p>
      </w:tc>
      <w:tc>
        <w:tcPr>
          <w:tcW w:w="3510" w:type="dxa"/>
          <w:gridSpan w:val="3"/>
          <w:tcBorders>
            <w:top w:val="single" w:sz="6" w:space="0" w:color="auto"/>
          </w:tcBorders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libri" w:eastAsia="Times New Roman" w:hAnsi="Calibri" w:cs="Times New Roman"/>
              <w:sz w:val="20"/>
              <w:szCs w:val="20"/>
              <w:lang w:eastAsia="he-IL"/>
            </w:rPr>
          </w:pPr>
        </w:p>
      </w:tc>
    </w:tr>
    <w:tr w:rsidR="00471FB1" w:rsidRPr="00471FB1" w:rsidTr="001D64A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cantSplit/>
        <w:trHeight w:val="340"/>
      </w:trPr>
      <w:tc>
        <w:tcPr>
          <w:tcW w:w="3252" w:type="dxa"/>
          <w:gridSpan w:val="2"/>
          <w:vAlign w:val="center"/>
        </w:tcPr>
        <w:p w:rsidR="00471FB1" w:rsidRPr="00471FB1" w:rsidRDefault="001868F4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b/>
              <w:bCs/>
              <w:lang w:eastAsia="he-IL"/>
            </w:rPr>
          </w:pPr>
          <w:r>
            <w:rPr>
              <w:rFonts w:ascii="Calibri" w:eastAsia="Times New Roman" w:hAnsi="Calibri" w:cs="Times New Roman"/>
              <w:b/>
              <w:bCs/>
              <w:lang w:eastAsia="he-IL"/>
            </w:rPr>
            <w:t>Ulkesh Gimonkar</w:t>
          </w:r>
        </w:p>
      </w:tc>
      <w:tc>
        <w:tcPr>
          <w:tcW w:w="3694" w:type="dxa"/>
          <w:gridSpan w:val="3"/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b/>
              <w:bCs/>
              <w:rtl/>
              <w:lang w:val="en-GB" w:eastAsia="he-IL"/>
            </w:rPr>
          </w:pPr>
          <w:r w:rsidRPr="00471FB1">
            <w:rPr>
              <w:rFonts w:ascii="Calibri" w:eastAsia="Times New Roman" w:hAnsi="Calibri" w:cs="Times New Roman"/>
              <w:b/>
              <w:bCs/>
              <w:lang w:eastAsia="he-IL"/>
            </w:rPr>
            <w:t>Application Manager</w:t>
          </w:r>
        </w:p>
      </w:tc>
      <w:tc>
        <w:tcPr>
          <w:tcW w:w="3494" w:type="dxa"/>
          <w:gridSpan w:val="2"/>
          <w:vAlign w:val="center"/>
        </w:tcPr>
        <w:p w:rsidR="00471FB1" w:rsidRPr="00471FB1" w:rsidRDefault="00471FB1" w:rsidP="00471FB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Calibri" w:eastAsia="Times New Roman" w:hAnsi="Calibri" w:cs="Times New Roman"/>
              <w:sz w:val="20"/>
              <w:szCs w:val="20"/>
              <w:lang w:eastAsia="he-IL"/>
            </w:rPr>
          </w:pPr>
          <w:r w:rsidRPr="00471FB1">
            <w:rPr>
              <w:rFonts w:ascii="Calibri" w:eastAsia="Times New Roman" w:hAnsi="Calibri" w:cs="Times New Roman"/>
              <w:sz w:val="20"/>
              <w:szCs w:val="20"/>
              <w:lang w:eastAsia="he-IL"/>
            </w:rPr>
            <w:t xml:space="preserve">Procedure Location : </w:t>
          </w:r>
          <w:hyperlink r:id="rId2" w:history="1">
            <w:r w:rsidRPr="00471FB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he-IL"/>
              </w:rPr>
              <w:t>XXXX</w:t>
            </w:r>
          </w:hyperlink>
        </w:p>
      </w:tc>
    </w:tr>
  </w:tbl>
  <w:p w:rsidR="00471FB1" w:rsidRDefault="00471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6B67"/>
    <w:multiLevelType w:val="hybridMultilevel"/>
    <w:tmpl w:val="A1C44CFA"/>
    <w:lvl w:ilvl="0" w:tplc="964C7ACE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300360"/>
    <w:multiLevelType w:val="multilevel"/>
    <w:tmpl w:val="E9B0B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27740"/>
    <w:multiLevelType w:val="hybridMultilevel"/>
    <w:tmpl w:val="327C1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F42D3"/>
    <w:multiLevelType w:val="hybridMultilevel"/>
    <w:tmpl w:val="3DE4D24A"/>
    <w:lvl w:ilvl="0" w:tplc="49E2C3BA">
      <w:start w:val="1"/>
      <w:numFmt w:val="decimal"/>
      <w:lvlText w:val="(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F96174"/>
    <w:multiLevelType w:val="hybridMultilevel"/>
    <w:tmpl w:val="FEB2BAC6"/>
    <w:lvl w:ilvl="0" w:tplc="F8C430DE">
      <w:start w:val="1"/>
      <w:numFmt w:val="decimal"/>
      <w:lvlText w:val="(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653D94"/>
    <w:multiLevelType w:val="hybridMultilevel"/>
    <w:tmpl w:val="3B06B92E"/>
    <w:lvl w:ilvl="0" w:tplc="BC5E147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E6C08"/>
    <w:multiLevelType w:val="hybridMultilevel"/>
    <w:tmpl w:val="BCC09C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E06B7"/>
    <w:multiLevelType w:val="hybridMultilevel"/>
    <w:tmpl w:val="8AEAA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720"/>
    <w:multiLevelType w:val="hybridMultilevel"/>
    <w:tmpl w:val="E790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MTIzNDc0MDIzMDBV0lEKTi0uzszPAykwqgUAz2LMNiwAAAA="/>
  </w:docVars>
  <w:rsids>
    <w:rsidRoot w:val="00EF7310"/>
    <w:rsid w:val="0000169C"/>
    <w:rsid w:val="00004A8F"/>
    <w:rsid w:val="00004E62"/>
    <w:rsid w:val="00005DD9"/>
    <w:rsid w:val="00007273"/>
    <w:rsid w:val="0001023A"/>
    <w:rsid w:val="00014806"/>
    <w:rsid w:val="0001611E"/>
    <w:rsid w:val="00020A94"/>
    <w:rsid w:val="00020D48"/>
    <w:rsid w:val="00021A1A"/>
    <w:rsid w:val="00021E33"/>
    <w:rsid w:val="000220E2"/>
    <w:rsid w:val="00022150"/>
    <w:rsid w:val="00022A46"/>
    <w:rsid w:val="00024396"/>
    <w:rsid w:val="00036777"/>
    <w:rsid w:val="000377BA"/>
    <w:rsid w:val="00044D8E"/>
    <w:rsid w:val="00052128"/>
    <w:rsid w:val="000533FE"/>
    <w:rsid w:val="000562F0"/>
    <w:rsid w:val="00060606"/>
    <w:rsid w:val="00064890"/>
    <w:rsid w:val="000713BC"/>
    <w:rsid w:val="000771A9"/>
    <w:rsid w:val="00084A0E"/>
    <w:rsid w:val="0008581F"/>
    <w:rsid w:val="00085DC6"/>
    <w:rsid w:val="000871D7"/>
    <w:rsid w:val="00090AD8"/>
    <w:rsid w:val="00090EC4"/>
    <w:rsid w:val="00094791"/>
    <w:rsid w:val="000A4D7B"/>
    <w:rsid w:val="000B1147"/>
    <w:rsid w:val="000B141F"/>
    <w:rsid w:val="000B156C"/>
    <w:rsid w:val="000B3E21"/>
    <w:rsid w:val="000B4327"/>
    <w:rsid w:val="000B58F7"/>
    <w:rsid w:val="000B658C"/>
    <w:rsid w:val="000B66EB"/>
    <w:rsid w:val="000B6AC8"/>
    <w:rsid w:val="000C074A"/>
    <w:rsid w:val="000C3858"/>
    <w:rsid w:val="000D01A2"/>
    <w:rsid w:val="000D0276"/>
    <w:rsid w:val="000D2376"/>
    <w:rsid w:val="000D64C9"/>
    <w:rsid w:val="000D64D5"/>
    <w:rsid w:val="000E4A6A"/>
    <w:rsid w:val="000F3868"/>
    <w:rsid w:val="000F460C"/>
    <w:rsid w:val="00102F35"/>
    <w:rsid w:val="00103488"/>
    <w:rsid w:val="001046F7"/>
    <w:rsid w:val="00113310"/>
    <w:rsid w:val="00113624"/>
    <w:rsid w:val="001220F6"/>
    <w:rsid w:val="001239CF"/>
    <w:rsid w:val="00127DE4"/>
    <w:rsid w:val="001300DE"/>
    <w:rsid w:val="001355C0"/>
    <w:rsid w:val="00136635"/>
    <w:rsid w:val="001416B7"/>
    <w:rsid w:val="001442DF"/>
    <w:rsid w:val="00150B7E"/>
    <w:rsid w:val="00150D89"/>
    <w:rsid w:val="00151B36"/>
    <w:rsid w:val="00151C7F"/>
    <w:rsid w:val="0015205F"/>
    <w:rsid w:val="001565CD"/>
    <w:rsid w:val="00156952"/>
    <w:rsid w:val="00156B70"/>
    <w:rsid w:val="0016034F"/>
    <w:rsid w:val="00162E04"/>
    <w:rsid w:val="00164678"/>
    <w:rsid w:val="00167E89"/>
    <w:rsid w:val="0017195B"/>
    <w:rsid w:val="00174E87"/>
    <w:rsid w:val="001758D1"/>
    <w:rsid w:val="00181B80"/>
    <w:rsid w:val="00182DE2"/>
    <w:rsid w:val="0018499F"/>
    <w:rsid w:val="00184D33"/>
    <w:rsid w:val="00185FAE"/>
    <w:rsid w:val="00186384"/>
    <w:rsid w:val="001868F4"/>
    <w:rsid w:val="001873AC"/>
    <w:rsid w:val="001877E9"/>
    <w:rsid w:val="00187F25"/>
    <w:rsid w:val="0019023F"/>
    <w:rsid w:val="001A1F6E"/>
    <w:rsid w:val="001A2736"/>
    <w:rsid w:val="001A505C"/>
    <w:rsid w:val="001A7DEE"/>
    <w:rsid w:val="001A7E84"/>
    <w:rsid w:val="001B0346"/>
    <w:rsid w:val="001B2BAD"/>
    <w:rsid w:val="001B4D47"/>
    <w:rsid w:val="001C10A1"/>
    <w:rsid w:val="001C4158"/>
    <w:rsid w:val="001C7491"/>
    <w:rsid w:val="001E0023"/>
    <w:rsid w:val="001E0B30"/>
    <w:rsid w:val="001E40D0"/>
    <w:rsid w:val="001E6968"/>
    <w:rsid w:val="001E7274"/>
    <w:rsid w:val="001F07A3"/>
    <w:rsid w:val="001F0C2A"/>
    <w:rsid w:val="001F0CCA"/>
    <w:rsid w:val="001F6BAA"/>
    <w:rsid w:val="001F78AC"/>
    <w:rsid w:val="001F7CE1"/>
    <w:rsid w:val="00201C80"/>
    <w:rsid w:val="002020AA"/>
    <w:rsid w:val="00203072"/>
    <w:rsid w:val="00203B40"/>
    <w:rsid w:val="00203BEA"/>
    <w:rsid w:val="0020422E"/>
    <w:rsid w:val="002064B8"/>
    <w:rsid w:val="00207E0D"/>
    <w:rsid w:val="00210219"/>
    <w:rsid w:val="00210C3E"/>
    <w:rsid w:val="0021278E"/>
    <w:rsid w:val="00216176"/>
    <w:rsid w:val="00216688"/>
    <w:rsid w:val="00216848"/>
    <w:rsid w:val="00220D63"/>
    <w:rsid w:val="00220FEF"/>
    <w:rsid w:val="00221E1C"/>
    <w:rsid w:val="00223DE8"/>
    <w:rsid w:val="00226AB6"/>
    <w:rsid w:val="00233050"/>
    <w:rsid w:val="00234301"/>
    <w:rsid w:val="00240A80"/>
    <w:rsid w:val="00241547"/>
    <w:rsid w:val="00242FA2"/>
    <w:rsid w:val="00245ACF"/>
    <w:rsid w:val="00247E66"/>
    <w:rsid w:val="00250307"/>
    <w:rsid w:val="002513F3"/>
    <w:rsid w:val="00251817"/>
    <w:rsid w:val="00256668"/>
    <w:rsid w:val="00262430"/>
    <w:rsid w:val="002663CC"/>
    <w:rsid w:val="0026710B"/>
    <w:rsid w:val="00270280"/>
    <w:rsid w:val="00270AC3"/>
    <w:rsid w:val="00276BCC"/>
    <w:rsid w:val="0028109E"/>
    <w:rsid w:val="0028192B"/>
    <w:rsid w:val="002876B3"/>
    <w:rsid w:val="002904E2"/>
    <w:rsid w:val="002915DD"/>
    <w:rsid w:val="002920C8"/>
    <w:rsid w:val="00293B75"/>
    <w:rsid w:val="00296AD3"/>
    <w:rsid w:val="002B0D5A"/>
    <w:rsid w:val="002B30D5"/>
    <w:rsid w:val="002B4A51"/>
    <w:rsid w:val="002C7FB0"/>
    <w:rsid w:val="002D046C"/>
    <w:rsid w:val="002D26A5"/>
    <w:rsid w:val="002D2A42"/>
    <w:rsid w:val="002D2D78"/>
    <w:rsid w:val="002D3544"/>
    <w:rsid w:val="002D645E"/>
    <w:rsid w:val="002D6B32"/>
    <w:rsid w:val="002D7EA1"/>
    <w:rsid w:val="002E1563"/>
    <w:rsid w:val="002E1A9C"/>
    <w:rsid w:val="002E316D"/>
    <w:rsid w:val="002E4262"/>
    <w:rsid w:val="002F4E65"/>
    <w:rsid w:val="002F6981"/>
    <w:rsid w:val="00301C51"/>
    <w:rsid w:val="00302AF4"/>
    <w:rsid w:val="00302FEE"/>
    <w:rsid w:val="00310976"/>
    <w:rsid w:val="00310E43"/>
    <w:rsid w:val="003121D6"/>
    <w:rsid w:val="00313F9B"/>
    <w:rsid w:val="00314921"/>
    <w:rsid w:val="00316C40"/>
    <w:rsid w:val="00316CE4"/>
    <w:rsid w:val="00317454"/>
    <w:rsid w:val="0032222C"/>
    <w:rsid w:val="00325D5B"/>
    <w:rsid w:val="00326417"/>
    <w:rsid w:val="00330B12"/>
    <w:rsid w:val="003334E7"/>
    <w:rsid w:val="00334EC4"/>
    <w:rsid w:val="0033645A"/>
    <w:rsid w:val="00340457"/>
    <w:rsid w:val="003427BD"/>
    <w:rsid w:val="00346C9B"/>
    <w:rsid w:val="00347650"/>
    <w:rsid w:val="00351D5C"/>
    <w:rsid w:val="00352719"/>
    <w:rsid w:val="00352A90"/>
    <w:rsid w:val="00353653"/>
    <w:rsid w:val="00354905"/>
    <w:rsid w:val="003549A5"/>
    <w:rsid w:val="0035593B"/>
    <w:rsid w:val="003637C0"/>
    <w:rsid w:val="003639B3"/>
    <w:rsid w:val="003646FD"/>
    <w:rsid w:val="00367F41"/>
    <w:rsid w:val="00375C0F"/>
    <w:rsid w:val="0037774E"/>
    <w:rsid w:val="00382217"/>
    <w:rsid w:val="0038359D"/>
    <w:rsid w:val="00386B53"/>
    <w:rsid w:val="00387776"/>
    <w:rsid w:val="00390962"/>
    <w:rsid w:val="00392FAA"/>
    <w:rsid w:val="003931BE"/>
    <w:rsid w:val="0039544F"/>
    <w:rsid w:val="003A5447"/>
    <w:rsid w:val="003B0736"/>
    <w:rsid w:val="003B1325"/>
    <w:rsid w:val="003B26E7"/>
    <w:rsid w:val="003B291A"/>
    <w:rsid w:val="003B3A37"/>
    <w:rsid w:val="003B44FF"/>
    <w:rsid w:val="003B5688"/>
    <w:rsid w:val="003B733D"/>
    <w:rsid w:val="003C0A8D"/>
    <w:rsid w:val="003C13B1"/>
    <w:rsid w:val="003C3112"/>
    <w:rsid w:val="003C41B6"/>
    <w:rsid w:val="003C4ABE"/>
    <w:rsid w:val="003D01E3"/>
    <w:rsid w:val="003D5BDD"/>
    <w:rsid w:val="003D5D6C"/>
    <w:rsid w:val="003D7B80"/>
    <w:rsid w:val="003E0014"/>
    <w:rsid w:val="003E1593"/>
    <w:rsid w:val="003E4398"/>
    <w:rsid w:val="003E4D17"/>
    <w:rsid w:val="003E5678"/>
    <w:rsid w:val="003E6382"/>
    <w:rsid w:val="0040251E"/>
    <w:rsid w:val="00406897"/>
    <w:rsid w:val="00410744"/>
    <w:rsid w:val="004110B0"/>
    <w:rsid w:val="00412422"/>
    <w:rsid w:val="00413552"/>
    <w:rsid w:val="0041706C"/>
    <w:rsid w:val="0042201B"/>
    <w:rsid w:val="00423F77"/>
    <w:rsid w:val="0042491C"/>
    <w:rsid w:val="004315B4"/>
    <w:rsid w:val="00433649"/>
    <w:rsid w:val="00440EE6"/>
    <w:rsid w:val="004415BB"/>
    <w:rsid w:val="00442E9B"/>
    <w:rsid w:val="00445B1B"/>
    <w:rsid w:val="004462A7"/>
    <w:rsid w:val="00446623"/>
    <w:rsid w:val="0045579C"/>
    <w:rsid w:val="00460F99"/>
    <w:rsid w:val="004618A1"/>
    <w:rsid w:val="00462BBC"/>
    <w:rsid w:val="0046783E"/>
    <w:rsid w:val="004704F1"/>
    <w:rsid w:val="00471FB1"/>
    <w:rsid w:val="0048216E"/>
    <w:rsid w:val="00482F21"/>
    <w:rsid w:val="004832F3"/>
    <w:rsid w:val="00485759"/>
    <w:rsid w:val="004858CE"/>
    <w:rsid w:val="00486F0B"/>
    <w:rsid w:val="004878B2"/>
    <w:rsid w:val="0049660A"/>
    <w:rsid w:val="004A2B20"/>
    <w:rsid w:val="004A45D7"/>
    <w:rsid w:val="004B22D7"/>
    <w:rsid w:val="004B3A6E"/>
    <w:rsid w:val="004C0051"/>
    <w:rsid w:val="004C1F1E"/>
    <w:rsid w:val="004C224F"/>
    <w:rsid w:val="004C3D52"/>
    <w:rsid w:val="004D2D18"/>
    <w:rsid w:val="004D434E"/>
    <w:rsid w:val="004D481B"/>
    <w:rsid w:val="004D4E1F"/>
    <w:rsid w:val="004E14B8"/>
    <w:rsid w:val="004E24D4"/>
    <w:rsid w:val="004E2833"/>
    <w:rsid w:val="004E2D36"/>
    <w:rsid w:val="004E4278"/>
    <w:rsid w:val="004E7187"/>
    <w:rsid w:val="004F0463"/>
    <w:rsid w:val="004F1B18"/>
    <w:rsid w:val="004F547C"/>
    <w:rsid w:val="00503BEB"/>
    <w:rsid w:val="00504B66"/>
    <w:rsid w:val="005052F6"/>
    <w:rsid w:val="0050665E"/>
    <w:rsid w:val="0050730F"/>
    <w:rsid w:val="005111C3"/>
    <w:rsid w:val="00511470"/>
    <w:rsid w:val="00512153"/>
    <w:rsid w:val="00515C2A"/>
    <w:rsid w:val="00520554"/>
    <w:rsid w:val="00524641"/>
    <w:rsid w:val="005247A9"/>
    <w:rsid w:val="00525884"/>
    <w:rsid w:val="00526204"/>
    <w:rsid w:val="005263B1"/>
    <w:rsid w:val="00527CEA"/>
    <w:rsid w:val="0053050F"/>
    <w:rsid w:val="0053283D"/>
    <w:rsid w:val="00534DA8"/>
    <w:rsid w:val="005354C5"/>
    <w:rsid w:val="0053653A"/>
    <w:rsid w:val="0053705A"/>
    <w:rsid w:val="005374B6"/>
    <w:rsid w:val="0054054E"/>
    <w:rsid w:val="005421C3"/>
    <w:rsid w:val="00542D1F"/>
    <w:rsid w:val="00543855"/>
    <w:rsid w:val="00544A25"/>
    <w:rsid w:val="00550D2D"/>
    <w:rsid w:val="005548F6"/>
    <w:rsid w:val="00554E1B"/>
    <w:rsid w:val="005576C2"/>
    <w:rsid w:val="00562C63"/>
    <w:rsid w:val="00573932"/>
    <w:rsid w:val="00575EED"/>
    <w:rsid w:val="005800F6"/>
    <w:rsid w:val="00586109"/>
    <w:rsid w:val="00596238"/>
    <w:rsid w:val="00596547"/>
    <w:rsid w:val="005A0ADA"/>
    <w:rsid w:val="005A2216"/>
    <w:rsid w:val="005B213E"/>
    <w:rsid w:val="005B227A"/>
    <w:rsid w:val="005B455E"/>
    <w:rsid w:val="005B6836"/>
    <w:rsid w:val="005C11C8"/>
    <w:rsid w:val="005C53F6"/>
    <w:rsid w:val="005C78B1"/>
    <w:rsid w:val="005D0D8B"/>
    <w:rsid w:val="005D3FA7"/>
    <w:rsid w:val="005D4F63"/>
    <w:rsid w:val="005D5669"/>
    <w:rsid w:val="005D6741"/>
    <w:rsid w:val="005D715D"/>
    <w:rsid w:val="005E1A79"/>
    <w:rsid w:val="005E3A6B"/>
    <w:rsid w:val="005E4EB8"/>
    <w:rsid w:val="005E5094"/>
    <w:rsid w:val="005E5DAA"/>
    <w:rsid w:val="005E7AAD"/>
    <w:rsid w:val="005F0E78"/>
    <w:rsid w:val="005F1462"/>
    <w:rsid w:val="005F1BAA"/>
    <w:rsid w:val="005F1F6F"/>
    <w:rsid w:val="005F4D4D"/>
    <w:rsid w:val="005F56D8"/>
    <w:rsid w:val="005F618D"/>
    <w:rsid w:val="005F784B"/>
    <w:rsid w:val="005F7D96"/>
    <w:rsid w:val="00603DFE"/>
    <w:rsid w:val="00605739"/>
    <w:rsid w:val="0061166B"/>
    <w:rsid w:val="00611D33"/>
    <w:rsid w:val="00612A9C"/>
    <w:rsid w:val="0061379B"/>
    <w:rsid w:val="00620D04"/>
    <w:rsid w:val="00624FF5"/>
    <w:rsid w:val="00630B37"/>
    <w:rsid w:val="00632218"/>
    <w:rsid w:val="00634B16"/>
    <w:rsid w:val="006370AF"/>
    <w:rsid w:val="00641207"/>
    <w:rsid w:val="006459CA"/>
    <w:rsid w:val="00646C16"/>
    <w:rsid w:val="00650C9D"/>
    <w:rsid w:val="00651141"/>
    <w:rsid w:val="00651FB0"/>
    <w:rsid w:val="00662CF8"/>
    <w:rsid w:val="0066409F"/>
    <w:rsid w:val="00670913"/>
    <w:rsid w:val="00670CE9"/>
    <w:rsid w:val="006718EA"/>
    <w:rsid w:val="006736A7"/>
    <w:rsid w:val="00673841"/>
    <w:rsid w:val="00673E46"/>
    <w:rsid w:val="00674432"/>
    <w:rsid w:val="00675370"/>
    <w:rsid w:val="00683750"/>
    <w:rsid w:val="00683D80"/>
    <w:rsid w:val="006878AC"/>
    <w:rsid w:val="00695666"/>
    <w:rsid w:val="00695F20"/>
    <w:rsid w:val="00697D88"/>
    <w:rsid w:val="006A2C0A"/>
    <w:rsid w:val="006A33AD"/>
    <w:rsid w:val="006B5EC0"/>
    <w:rsid w:val="006C02C6"/>
    <w:rsid w:val="006C446C"/>
    <w:rsid w:val="006C5A58"/>
    <w:rsid w:val="006D75F1"/>
    <w:rsid w:val="006D7B08"/>
    <w:rsid w:val="006E02B9"/>
    <w:rsid w:val="006E2660"/>
    <w:rsid w:val="006F70D2"/>
    <w:rsid w:val="0070049A"/>
    <w:rsid w:val="00701C4C"/>
    <w:rsid w:val="007023A0"/>
    <w:rsid w:val="007050F9"/>
    <w:rsid w:val="00710FEB"/>
    <w:rsid w:val="007134FB"/>
    <w:rsid w:val="00713A89"/>
    <w:rsid w:val="00717428"/>
    <w:rsid w:val="007257C8"/>
    <w:rsid w:val="00725C29"/>
    <w:rsid w:val="00730D47"/>
    <w:rsid w:val="00733C06"/>
    <w:rsid w:val="00733F23"/>
    <w:rsid w:val="00734091"/>
    <w:rsid w:val="0074076C"/>
    <w:rsid w:val="00741CC7"/>
    <w:rsid w:val="00746DCC"/>
    <w:rsid w:val="0075207B"/>
    <w:rsid w:val="00752D60"/>
    <w:rsid w:val="00765197"/>
    <w:rsid w:val="00765D7C"/>
    <w:rsid w:val="00767342"/>
    <w:rsid w:val="007673B1"/>
    <w:rsid w:val="0076785F"/>
    <w:rsid w:val="00776B93"/>
    <w:rsid w:val="00783FF7"/>
    <w:rsid w:val="00786F93"/>
    <w:rsid w:val="00790B03"/>
    <w:rsid w:val="00794FE6"/>
    <w:rsid w:val="007A08D4"/>
    <w:rsid w:val="007A1523"/>
    <w:rsid w:val="007A17AA"/>
    <w:rsid w:val="007A262B"/>
    <w:rsid w:val="007A756B"/>
    <w:rsid w:val="007B3791"/>
    <w:rsid w:val="007B44A0"/>
    <w:rsid w:val="007B48EE"/>
    <w:rsid w:val="007B73C3"/>
    <w:rsid w:val="007C22E3"/>
    <w:rsid w:val="007C392A"/>
    <w:rsid w:val="007C3AF0"/>
    <w:rsid w:val="007D18DD"/>
    <w:rsid w:val="007D1955"/>
    <w:rsid w:val="007D452F"/>
    <w:rsid w:val="007D49D4"/>
    <w:rsid w:val="007D59BD"/>
    <w:rsid w:val="007D6A6B"/>
    <w:rsid w:val="007E0C25"/>
    <w:rsid w:val="007E1D4A"/>
    <w:rsid w:val="007E433D"/>
    <w:rsid w:val="007E4612"/>
    <w:rsid w:val="007E46EA"/>
    <w:rsid w:val="007E47F3"/>
    <w:rsid w:val="007E54E6"/>
    <w:rsid w:val="007F398E"/>
    <w:rsid w:val="008001E1"/>
    <w:rsid w:val="00803D30"/>
    <w:rsid w:val="00804B0A"/>
    <w:rsid w:val="0080520A"/>
    <w:rsid w:val="008064C4"/>
    <w:rsid w:val="0080691C"/>
    <w:rsid w:val="008071A0"/>
    <w:rsid w:val="008104F0"/>
    <w:rsid w:val="00817251"/>
    <w:rsid w:val="00825F83"/>
    <w:rsid w:val="00832E1C"/>
    <w:rsid w:val="00833D51"/>
    <w:rsid w:val="00841F01"/>
    <w:rsid w:val="008450FE"/>
    <w:rsid w:val="00845C05"/>
    <w:rsid w:val="008461B7"/>
    <w:rsid w:val="008461C8"/>
    <w:rsid w:val="00852930"/>
    <w:rsid w:val="00852D2A"/>
    <w:rsid w:val="0086207A"/>
    <w:rsid w:val="00863E3D"/>
    <w:rsid w:val="00867BFC"/>
    <w:rsid w:val="00870004"/>
    <w:rsid w:val="0087079B"/>
    <w:rsid w:val="00871FFA"/>
    <w:rsid w:val="00876E96"/>
    <w:rsid w:val="00877475"/>
    <w:rsid w:val="00885554"/>
    <w:rsid w:val="00885D7C"/>
    <w:rsid w:val="00891BE5"/>
    <w:rsid w:val="00892AAC"/>
    <w:rsid w:val="008962A9"/>
    <w:rsid w:val="008A26C3"/>
    <w:rsid w:val="008A32BA"/>
    <w:rsid w:val="008A7ADA"/>
    <w:rsid w:val="008B15CB"/>
    <w:rsid w:val="008C129D"/>
    <w:rsid w:val="008D3A09"/>
    <w:rsid w:val="008D499D"/>
    <w:rsid w:val="008D4E93"/>
    <w:rsid w:val="008E0040"/>
    <w:rsid w:val="008E088A"/>
    <w:rsid w:val="008E4191"/>
    <w:rsid w:val="008E5F6D"/>
    <w:rsid w:val="008F06C4"/>
    <w:rsid w:val="008F4715"/>
    <w:rsid w:val="008F7B1F"/>
    <w:rsid w:val="0091113D"/>
    <w:rsid w:val="00916D3F"/>
    <w:rsid w:val="00924EDE"/>
    <w:rsid w:val="00933663"/>
    <w:rsid w:val="00933944"/>
    <w:rsid w:val="009419DD"/>
    <w:rsid w:val="009429B0"/>
    <w:rsid w:val="00946011"/>
    <w:rsid w:val="009460D0"/>
    <w:rsid w:val="009466CC"/>
    <w:rsid w:val="00946B18"/>
    <w:rsid w:val="00947EF0"/>
    <w:rsid w:val="00953414"/>
    <w:rsid w:val="00960DD3"/>
    <w:rsid w:val="009631B1"/>
    <w:rsid w:val="0096391A"/>
    <w:rsid w:val="00964861"/>
    <w:rsid w:val="00966143"/>
    <w:rsid w:val="00966960"/>
    <w:rsid w:val="00971954"/>
    <w:rsid w:val="00971E5B"/>
    <w:rsid w:val="009723AE"/>
    <w:rsid w:val="009729F5"/>
    <w:rsid w:val="00973F62"/>
    <w:rsid w:val="00974DE6"/>
    <w:rsid w:val="00975537"/>
    <w:rsid w:val="00976E9B"/>
    <w:rsid w:val="009836CB"/>
    <w:rsid w:val="009900DE"/>
    <w:rsid w:val="00992900"/>
    <w:rsid w:val="00995A25"/>
    <w:rsid w:val="009A05C7"/>
    <w:rsid w:val="009A26CE"/>
    <w:rsid w:val="009A2F5E"/>
    <w:rsid w:val="009A38A0"/>
    <w:rsid w:val="009A3F85"/>
    <w:rsid w:val="009A770D"/>
    <w:rsid w:val="009B0EA7"/>
    <w:rsid w:val="009B2901"/>
    <w:rsid w:val="009B3090"/>
    <w:rsid w:val="009B4789"/>
    <w:rsid w:val="009C1B2D"/>
    <w:rsid w:val="009C2436"/>
    <w:rsid w:val="009C4368"/>
    <w:rsid w:val="009C4DCB"/>
    <w:rsid w:val="009C653A"/>
    <w:rsid w:val="009D03F7"/>
    <w:rsid w:val="009D1680"/>
    <w:rsid w:val="009D18F1"/>
    <w:rsid w:val="009D1DC7"/>
    <w:rsid w:val="009D2A17"/>
    <w:rsid w:val="009E2895"/>
    <w:rsid w:val="009E5750"/>
    <w:rsid w:val="009E6BC5"/>
    <w:rsid w:val="009F07B6"/>
    <w:rsid w:val="009F1557"/>
    <w:rsid w:val="009F251F"/>
    <w:rsid w:val="009F33F9"/>
    <w:rsid w:val="009F50C3"/>
    <w:rsid w:val="00A00D11"/>
    <w:rsid w:val="00A044A3"/>
    <w:rsid w:val="00A05D97"/>
    <w:rsid w:val="00A101FB"/>
    <w:rsid w:val="00A11D10"/>
    <w:rsid w:val="00A13F9B"/>
    <w:rsid w:val="00A151AB"/>
    <w:rsid w:val="00A151E5"/>
    <w:rsid w:val="00A22593"/>
    <w:rsid w:val="00A22C38"/>
    <w:rsid w:val="00A23644"/>
    <w:rsid w:val="00A24532"/>
    <w:rsid w:val="00A26CBC"/>
    <w:rsid w:val="00A30B58"/>
    <w:rsid w:val="00A32685"/>
    <w:rsid w:val="00A441B9"/>
    <w:rsid w:val="00A4608C"/>
    <w:rsid w:val="00A52672"/>
    <w:rsid w:val="00A60E00"/>
    <w:rsid w:val="00A63F08"/>
    <w:rsid w:val="00A66F28"/>
    <w:rsid w:val="00A7290B"/>
    <w:rsid w:val="00A73C24"/>
    <w:rsid w:val="00A800CD"/>
    <w:rsid w:val="00A810BE"/>
    <w:rsid w:val="00A84D68"/>
    <w:rsid w:val="00A859D2"/>
    <w:rsid w:val="00A94773"/>
    <w:rsid w:val="00AA1AD3"/>
    <w:rsid w:val="00AA34CD"/>
    <w:rsid w:val="00AA3503"/>
    <w:rsid w:val="00AA49EE"/>
    <w:rsid w:val="00AA50D4"/>
    <w:rsid w:val="00AA5319"/>
    <w:rsid w:val="00AA5E84"/>
    <w:rsid w:val="00AA6B6A"/>
    <w:rsid w:val="00AB444E"/>
    <w:rsid w:val="00AB57FF"/>
    <w:rsid w:val="00AB7AD0"/>
    <w:rsid w:val="00AC00BC"/>
    <w:rsid w:val="00AC059D"/>
    <w:rsid w:val="00AC3D2F"/>
    <w:rsid w:val="00AC627E"/>
    <w:rsid w:val="00AC6506"/>
    <w:rsid w:val="00AC6FBE"/>
    <w:rsid w:val="00AD0A51"/>
    <w:rsid w:val="00AD2A99"/>
    <w:rsid w:val="00AD61B0"/>
    <w:rsid w:val="00AD72EF"/>
    <w:rsid w:val="00AE1053"/>
    <w:rsid w:val="00AE4F55"/>
    <w:rsid w:val="00AE59BF"/>
    <w:rsid w:val="00AE6F58"/>
    <w:rsid w:val="00AF100A"/>
    <w:rsid w:val="00AF2126"/>
    <w:rsid w:val="00AF32BF"/>
    <w:rsid w:val="00AF4433"/>
    <w:rsid w:val="00AF4459"/>
    <w:rsid w:val="00AF48A6"/>
    <w:rsid w:val="00AF6574"/>
    <w:rsid w:val="00AF79EA"/>
    <w:rsid w:val="00B0208B"/>
    <w:rsid w:val="00B07861"/>
    <w:rsid w:val="00B1045C"/>
    <w:rsid w:val="00B14434"/>
    <w:rsid w:val="00B1501A"/>
    <w:rsid w:val="00B209A0"/>
    <w:rsid w:val="00B26EFD"/>
    <w:rsid w:val="00B27C53"/>
    <w:rsid w:val="00B31C21"/>
    <w:rsid w:val="00B33171"/>
    <w:rsid w:val="00B33737"/>
    <w:rsid w:val="00B34D6B"/>
    <w:rsid w:val="00B37145"/>
    <w:rsid w:val="00B401BB"/>
    <w:rsid w:val="00B4383B"/>
    <w:rsid w:val="00B57E29"/>
    <w:rsid w:val="00B60257"/>
    <w:rsid w:val="00B634B8"/>
    <w:rsid w:val="00B63C84"/>
    <w:rsid w:val="00B63E52"/>
    <w:rsid w:val="00B70A4D"/>
    <w:rsid w:val="00B72BD3"/>
    <w:rsid w:val="00B7348E"/>
    <w:rsid w:val="00B81312"/>
    <w:rsid w:val="00B82451"/>
    <w:rsid w:val="00B83A27"/>
    <w:rsid w:val="00B850E7"/>
    <w:rsid w:val="00B9333C"/>
    <w:rsid w:val="00B937D3"/>
    <w:rsid w:val="00B95542"/>
    <w:rsid w:val="00BA0364"/>
    <w:rsid w:val="00BA0CDD"/>
    <w:rsid w:val="00BA129A"/>
    <w:rsid w:val="00BA278B"/>
    <w:rsid w:val="00BA605F"/>
    <w:rsid w:val="00BA6840"/>
    <w:rsid w:val="00BA770A"/>
    <w:rsid w:val="00BB486D"/>
    <w:rsid w:val="00BB61A5"/>
    <w:rsid w:val="00BB79E3"/>
    <w:rsid w:val="00BC0195"/>
    <w:rsid w:val="00BC02F1"/>
    <w:rsid w:val="00BC0398"/>
    <w:rsid w:val="00BC1882"/>
    <w:rsid w:val="00BC216B"/>
    <w:rsid w:val="00BC6A7E"/>
    <w:rsid w:val="00BD0BEF"/>
    <w:rsid w:val="00BD2863"/>
    <w:rsid w:val="00BD3D7D"/>
    <w:rsid w:val="00BF007D"/>
    <w:rsid w:val="00BF0BC0"/>
    <w:rsid w:val="00BF3321"/>
    <w:rsid w:val="00BF55DE"/>
    <w:rsid w:val="00C018C2"/>
    <w:rsid w:val="00C0471C"/>
    <w:rsid w:val="00C07929"/>
    <w:rsid w:val="00C10B91"/>
    <w:rsid w:val="00C1431C"/>
    <w:rsid w:val="00C14EA8"/>
    <w:rsid w:val="00C15A10"/>
    <w:rsid w:val="00C215D4"/>
    <w:rsid w:val="00C22341"/>
    <w:rsid w:val="00C22B99"/>
    <w:rsid w:val="00C242E6"/>
    <w:rsid w:val="00C24661"/>
    <w:rsid w:val="00C32E97"/>
    <w:rsid w:val="00C332D9"/>
    <w:rsid w:val="00C334DC"/>
    <w:rsid w:val="00C33D85"/>
    <w:rsid w:val="00C42203"/>
    <w:rsid w:val="00C42CBA"/>
    <w:rsid w:val="00C45921"/>
    <w:rsid w:val="00C45F80"/>
    <w:rsid w:val="00C5005E"/>
    <w:rsid w:val="00C50705"/>
    <w:rsid w:val="00C52607"/>
    <w:rsid w:val="00C52649"/>
    <w:rsid w:val="00C555FD"/>
    <w:rsid w:val="00C55F21"/>
    <w:rsid w:val="00C56A75"/>
    <w:rsid w:val="00C63186"/>
    <w:rsid w:val="00C77D28"/>
    <w:rsid w:val="00C8324D"/>
    <w:rsid w:val="00C8714E"/>
    <w:rsid w:val="00C97364"/>
    <w:rsid w:val="00CA0253"/>
    <w:rsid w:val="00CA33CB"/>
    <w:rsid w:val="00CA40F5"/>
    <w:rsid w:val="00CA47EB"/>
    <w:rsid w:val="00CA49C3"/>
    <w:rsid w:val="00CB1033"/>
    <w:rsid w:val="00CB1178"/>
    <w:rsid w:val="00CB49B3"/>
    <w:rsid w:val="00CC00B2"/>
    <w:rsid w:val="00CC0C82"/>
    <w:rsid w:val="00CC2AB7"/>
    <w:rsid w:val="00CE0CCE"/>
    <w:rsid w:val="00CE0F4E"/>
    <w:rsid w:val="00CE44A1"/>
    <w:rsid w:val="00CE53A9"/>
    <w:rsid w:val="00CE5935"/>
    <w:rsid w:val="00CE5D5B"/>
    <w:rsid w:val="00CE64BD"/>
    <w:rsid w:val="00CF0C1B"/>
    <w:rsid w:val="00D00BD1"/>
    <w:rsid w:val="00D00F74"/>
    <w:rsid w:val="00D02649"/>
    <w:rsid w:val="00D039E9"/>
    <w:rsid w:val="00D04BA2"/>
    <w:rsid w:val="00D04EF1"/>
    <w:rsid w:val="00D051A7"/>
    <w:rsid w:val="00D05518"/>
    <w:rsid w:val="00D12310"/>
    <w:rsid w:val="00D12353"/>
    <w:rsid w:val="00D16BE2"/>
    <w:rsid w:val="00D238F7"/>
    <w:rsid w:val="00D33B2E"/>
    <w:rsid w:val="00D35260"/>
    <w:rsid w:val="00D36D50"/>
    <w:rsid w:val="00D37BCE"/>
    <w:rsid w:val="00D37EB5"/>
    <w:rsid w:val="00D40A8F"/>
    <w:rsid w:val="00D44BA3"/>
    <w:rsid w:val="00D45F60"/>
    <w:rsid w:val="00D475C4"/>
    <w:rsid w:val="00D557F6"/>
    <w:rsid w:val="00D55DB8"/>
    <w:rsid w:val="00D5606B"/>
    <w:rsid w:val="00D562D8"/>
    <w:rsid w:val="00D6255D"/>
    <w:rsid w:val="00D6310F"/>
    <w:rsid w:val="00D7403D"/>
    <w:rsid w:val="00D7458C"/>
    <w:rsid w:val="00D74A53"/>
    <w:rsid w:val="00D74B5D"/>
    <w:rsid w:val="00D82FF0"/>
    <w:rsid w:val="00D852CE"/>
    <w:rsid w:val="00D85ED4"/>
    <w:rsid w:val="00D92184"/>
    <w:rsid w:val="00DA03B1"/>
    <w:rsid w:val="00DA095B"/>
    <w:rsid w:val="00DA2D1E"/>
    <w:rsid w:val="00DA42E9"/>
    <w:rsid w:val="00DA48B1"/>
    <w:rsid w:val="00DB083A"/>
    <w:rsid w:val="00DB0A21"/>
    <w:rsid w:val="00DB0F5D"/>
    <w:rsid w:val="00DB1044"/>
    <w:rsid w:val="00DB58B8"/>
    <w:rsid w:val="00DB741F"/>
    <w:rsid w:val="00DC291C"/>
    <w:rsid w:val="00DC42D0"/>
    <w:rsid w:val="00DC4A54"/>
    <w:rsid w:val="00DD1495"/>
    <w:rsid w:val="00DD1618"/>
    <w:rsid w:val="00DD3B42"/>
    <w:rsid w:val="00DD54DD"/>
    <w:rsid w:val="00DD6C4E"/>
    <w:rsid w:val="00DF25F4"/>
    <w:rsid w:val="00DF4563"/>
    <w:rsid w:val="00DF4CC9"/>
    <w:rsid w:val="00E00919"/>
    <w:rsid w:val="00E026A9"/>
    <w:rsid w:val="00E02A86"/>
    <w:rsid w:val="00E034F1"/>
    <w:rsid w:val="00E03917"/>
    <w:rsid w:val="00E10F6E"/>
    <w:rsid w:val="00E11FB0"/>
    <w:rsid w:val="00E1364F"/>
    <w:rsid w:val="00E1373C"/>
    <w:rsid w:val="00E13A47"/>
    <w:rsid w:val="00E1435B"/>
    <w:rsid w:val="00E15562"/>
    <w:rsid w:val="00E1750F"/>
    <w:rsid w:val="00E2469F"/>
    <w:rsid w:val="00E24D54"/>
    <w:rsid w:val="00E26354"/>
    <w:rsid w:val="00E270BE"/>
    <w:rsid w:val="00E30188"/>
    <w:rsid w:val="00E30463"/>
    <w:rsid w:val="00E32297"/>
    <w:rsid w:val="00E32421"/>
    <w:rsid w:val="00E3308C"/>
    <w:rsid w:val="00E330A9"/>
    <w:rsid w:val="00E3449B"/>
    <w:rsid w:val="00E40F9C"/>
    <w:rsid w:val="00E42458"/>
    <w:rsid w:val="00E437AB"/>
    <w:rsid w:val="00E47E56"/>
    <w:rsid w:val="00E50CEE"/>
    <w:rsid w:val="00E5227F"/>
    <w:rsid w:val="00E55866"/>
    <w:rsid w:val="00E605D6"/>
    <w:rsid w:val="00E617C8"/>
    <w:rsid w:val="00E62D5B"/>
    <w:rsid w:val="00E63244"/>
    <w:rsid w:val="00E6399E"/>
    <w:rsid w:val="00E63E11"/>
    <w:rsid w:val="00E67BB0"/>
    <w:rsid w:val="00E72FCE"/>
    <w:rsid w:val="00E74285"/>
    <w:rsid w:val="00E75F50"/>
    <w:rsid w:val="00E776A0"/>
    <w:rsid w:val="00E83443"/>
    <w:rsid w:val="00E837D7"/>
    <w:rsid w:val="00E8582E"/>
    <w:rsid w:val="00E859B6"/>
    <w:rsid w:val="00E869BA"/>
    <w:rsid w:val="00E90496"/>
    <w:rsid w:val="00E9589E"/>
    <w:rsid w:val="00E96AB6"/>
    <w:rsid w:val="00EA000D"/>
    <w:rsid w:val="00EA2878"/>
    <w:rsid w:val="00EA7B0E"/>
    <w:rsid w:val="00EB05DF"/>
    <w:rsid w:val="00EB240F"/>
    <w:rsid w:val="00EB5AE4"/>
    <w:rsid w:val="00EB6C95"/>
    <w:rsid w:val="00EC0631"/>
    <w:rsid w:val="00EC200F"/>
    <w:rsid w:val="00EC224B"/>
    <w:rsid w:val="00EC2B51"/>
    <w:rsid w:val="00EC4696"/>
    <w:rsid w:val="00ED082B"/>
    <w:rsid w:val="00ED3AFB"/>
    <w:rsid w:val="00ED586F"/>
    <w:rsid w:val="00ED6565"/>
    <w:rsid w:val="00ED67B9"/>
    <w:rsid w:val="00EE040A"/>
    <w:rsid w:val="00EE5348"/>
    <w:rsid w:val="00EE5EF0"/>
    <w:rsid w:val="00EF06D1"/>
    <w:rsid w:val="00EF44D4"/>
    <w:rsid w:val="00EF7310"/>
    <w:rsid w:val="00F01ADE"/>
    <w:rsid w:val="00F01C31"/>
    <w:rsid w:val="00F03A3E"/>
    <w:rsid w:val="00F03DDC"/>
    <w:rsid w:val="00F04A7A"/>
    <w:rsid w:val="00F05F94"/>
    <w:rsid w:val="00F06198"/>
    <w:rsid w:val="00F102F7"/>
    <w:rsid w:val="00F11A02"/>
    <w:rsid w:val="00F14AE2"/>
    <w:rsid w:val="00F1659F"/>
    <w:rsid w:val="00F265A8"/>
    <w:rsid w:val="00F306DA"/>
    <w:rsid w:val="00F30F77"/>
    <w:rsid w:val="00F32168"/>
    <w:rsid w:val="00F32ACA"/>
    <w:rsid w:val="00F32F4D"/>
    <w:rsid w:val="00F33CEC"/>
    <w:rsid w:val="00F34A73"/>
    <w:rsid w:val="00F353EF"/>
    <w:rsid w:val="00F37729"/>
    <w:rsid w:val="00F37981"/>
    <w:rsid w:val="00F4045F"/>
    <w:rsid w:val="00F446F6"/>
    <w:rsid w:val="00F44F43"/>
    <w:rsid w:val="00F47F29"/>
    <w:rsid w:val="00F500CA"/>
    <w:rsid w:val="00F55034"/>
    <w:rsid w:val="00F56859"/>
    <w:rsid w:val="00F63ABC"/>
    <w:rsid w:val="00F66832"/>
    <w:rsid w:val="00F67997"/>
    <w:rsid w:val="00F72927"/>
    <w:rsid w:val="00F72CDD"/>
    <w:rsid w:val="00F74BD9"/>
    <w:rsid w:val="00F832BE"/>
    <w:rsid w:val="00F83D67"/>
    <w:rsid w:val="00F84B33"/>
    <w:rsid w:val="00F86004"/>
    <w:rsid w:val="00F865D7"/>
    <w:rsid w:val="00F90203"/>
    <w:rsid w:val="00F93215"/>
    <w:rsid w:val="00F94965"/>
    <w:rsid w:val="00F97E75"/>
    <w:rsid w:val="00FA4F0D"/>
    <w:rsid w:val="00FA5D90"/>
    <w:rsid w:val="00FA5E5A"/>
    <w:rsid w:val="00FB1583"/>
    <w:rsid w:val="00FB273E"/>
    <w:rsid w:val="00FB669D"/>
    <w:rsid w:val="00FB7CD8"/>
    <w:rsid w:val="00FC08F6"/>
    <w:rsid w:val="00FC504C"/>
    <w:rsid w:val="00FC65C9"/>
    <w:rsid w:val="00FD129B"/>
    <w:rsid w:val="00FD32F6"/>
    <w:rsid w:val="00FD7872"/>
    <w:rsid w:val="00FE0EC5"/>
    <w:rsid w:val="00FE5535"/>
    <w:rsid w:val="00FE607F"/>
    <w:rsid w:val="00FF3C7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B2303"/>
  <w15:docId w15:val="{30D0A8ED-4E1E-4D06-8D70-ED920921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B1"/>
  </w:style>
  <w:style w:type="paragraph" w:styleId="Footer">
    <w:name w:val="footer"/>
    <w:basedOn w:val="Normal"/>
    <w:link w:val="Foot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B1"/>
  </w:style>
  <w:style w:type="paragraph" w:customStyle="1" w:styleId="Table">
    <w:name w:val="Table"/>
    <w:basedOn w:val="Normal"/>
    <w:rsid w:val="00471FB1"/>
    <w:pPr>
      <w:spacing w:before="60" w:after="60" w:line="240" w:lineRule="auto"/>
    </w:pPr>
    <w:rPr>
      <w:rFonts w:ascii="Times New Roman" w:eastAsia="Times New Roman" w:hAnsi="Times New Roman" w:cs="Times New Roman"/>
      <w:szCs w:val="18"/>
    </w:rPr>
  </w:style>
  <w:style w:type="paragraph" w:customStyle="1" w:styleId="Text1">
    <w:name w:val="Text 1"/>
    <w:basedOn w:val="Normal"/>
    <w:rsid w:val="00471FB1"/>
    <w:pPr>
      <w:overflowPunct w:val="0"/>
      <w:autoSpaceDE w:val="0"/>
      <w:autoSpaceDN w:val="0"/>
      <w:adjustRightInd w:val="0"/>
      <w:spacing w:after="120" w:line="240" w:lineRule="auto"/>
      <w:ind w:left="576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68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1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168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\\axe\operations\IT\Procedures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change\AppData\Local\Microsoft\Windows\INetCache\Content.Outlook\6M21I8YI\JB%2002%20-%20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36C0-E830-455A-8EFA-7A5F47E4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JB 02 - procedure template</Template>
  <TotalTime>74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Ulkesh Gimonkar</cp:lastModifiedBy>
  <cp:revision>31</cp:revision>
  <dcterms:created xsi:type="dcterms:W3CDTF">2017-04-21T10:08:00Z</dcterms:created>
  <dcterms:modified xsi:type="dcterms:W3CDTF">2017-04-21T11:23:00Z</dcterms:modified>
</cp:coreProperties>
</file>